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227D" w14:textId="77777777" w:rsidR="00E8451A" w:rsidRDefault="00E155D9" w:rsidP="00E8451A">
      <w:pPr>
        <w:pStyle w:val="a1"/>
        <w:spacing w:line="360" w:lineRule="auto"/>
        <w:ind w:left="7085" w:right="33" w:firstLine="0"/>
        <w:jc w:val="both"/>
        <w:rPr>
          <w:b/>
          <w:bCs/>
          <w:sz w:val="24"/>
          <w:u w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F961D" wp14:editId="42BEBF23">
            <wp:simplePos x="0" y="0"/>
            <wp:positionH relativeFrom="margin">
              <wp:align>right</wp:align>
            </wp:positionH>
            <wp:positionV relativeFrom="paragraph">
              <wp:posOffset>-73660</wp:posOffset>
            </wp:positionV>
            <wp:extent cx="1348740" cy="791845"/>
            <wp:effectExtent l="19050" t="0" r="3810" b="0"/>
            <wp:wrapNone/>
            <wp:docPr id="3" name="תמונה 3" descr="talp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lpio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5623" w:rsidRPr="00355623">
        <w:rPr>
          <w:b/>
          <w:bCs/>
          <w:szCs w:val="20"/>
          <w:u w:val="none"/>
          <w:rtl/>
        </w:rPr>
        <w:t>חיל האוויר</w:t>
      </w:r>
      <w:r w:rsidR="00355623" w:rsidRPr="00355623">
        <w:rPr>
          <w:b/>
          <w:bCs/>
          <w:szCs w:val="20"/>
          <w:u w:val="none"/>
          <w:rtl/>
        </w:rPr>
        <w:br/>
      </w:r>
      <w:r w:rsidR="00355623" w:rsidRPr="00355623">
        <w:rPr>
          <w:rFonts w:hint="cs"/>
          <w:b/>
          <w:bCs/>
          <w:szCs w:val="20"/>
          <w:u w:val="none"/>
          <w:rtl/>
        </w:rPr>
        <w:t>ביה"ס לפיקוד ומנהיגות</w:t>
      </w:r>
      <w:r w:rsidR="00355623" w:rsidRPr="00355623">
        <w:rPr>
          <w:b/>
          <w:bCs/>
          <w:szCs w:val="20"/>
          <w:u w:val="none"/>
          <w:rtl/>
        </w:rPr>
        <w:br/>
      </w:r>
      <w:r w:rsidR="00355623" w:rsidRPr="00355623">
        <w:rPr>
          <w:rFonts w:hint="cs"/>
          <w:b/>
          <w:bCs/>
          <w:szCs w:val="20"/>
          <w:rtl/>
        </w:rPr>
        <w:t>תכנית</w:t>
      </w:r>
      <w:r w:rsidR="00355623" w:rsidRPr="00355623">
        <w:rPr>
          <w:b/>
          <w:bCs/>
          <w:szCs w:val="20"/>
          <w:rtl/>
        </w:rPr>
        <w:t xml:space="preserve"> תלפיות</w:t>
      </w:r>
      <w:r w:rsidR="00355623" w:rsidRPr="00355623">
        <w:rPr>
          <w:b/>
          <w:bCs/>
          <w:szCs w:val="20"/>
          <w:u w:val="none"/>
          <w:rtl/>
        </w:rPr>
        <w:br/>
      </w:r>
      <w:r w:rsidR="008B69C2">
        <w:rPr>
          <w:rFonts w:hint="eastAsia"/>
          <w:szCs w:val="20"/>
          <w:u w:val="none"/>
          <w:rtl/>
        </w:rPr>
        <w:t>‏</w:t>
      </w:r>
      <w:bookmarkStart w:id="0" w:name="_GoBack"/>
      <w:bookmarkEnd w:id="0"/>
      <w:r>
        <w:t>2018-10-24</w:t>
      </w:r>
    </w:p>
    <w:p w14:paraId="42B021A4" w14:textId="2F8D5A62" w:rsidR="009649DA" w:rsidRPr="00A4224A" w:rsidRDefault="00355623" w:rsidP="00E8451A">
      <w:pPr>
        <w:pStyle w:val="a1"/>
        <w:spacing w:line="360" w:lineRule="auto"/>
        <w:ind w:left="7085" w:right="33" w:firstLine="0"/>
        <w:jc w:val="both"/>
        <w:rPr>
          <w:b/>
          <w:bCs/>
          <w:sz w:val="24"/>
          <w:u w:val="none"/>
        </w:rPr>
      </w:pPr>
      <w:r>
        <w:rPr>
          <w:b/>
          <w:bCs/>
          <w:sz w:val="24"/>
          <w:u w:val="none"/>
          <w:rtl/>
        </w:rPr>
        <w:br/>
      </w:r>
    </w:p>
    <w:p w14:paraId="279CD8B0" w14:textId="1A0DA36B" w:rsidR="005636AD" w:rsidRPr="00DC7811" w:rsidRDefault="0030429B" w:rsidP="00A4224A">
      <w:pPr>
        <w:pStyle w:val="a1"/>
        <w:spacing w:line="360" w:lineRule="auto"/>
        <w:ind w:left="-2" w:right="5245" w:firstLine="0"/>
        <w:jc w:val="both"/>
        <w:rPr>
          <w:b/>
          <w:bCs/>
          <w:sz w:val="24"/>
          <w:rtl/>
        </w:rPr>
      </w:pPr>
      <w:r w:rsidRPr="00A4224A">
        <w:rPr>
          <w:rFonts w:hint="cs"/>
          <w:b/>
          <w:bCs/>
          <w:sz w:val="24"/>
          <w:u w:val="none"/>
          <w:rtl/>
        </w:rPr>
        <w:t xml:space="preserve">סרן אחי-אור </w:t>
      </w:r>
      <w:proofErr w:type="spellStart"/>
      <w:r w:rsidRPr="00A4224A">
        <w:rPr>
          <w:rFonts w:hint="cs"/>
          <w:b/>
          <w:bCs/>
          <w:sz w:val="24"/>
          <w:u w:val="none"/>
          <w:rtl/>
        </w:rPr>
        <w:t>וינגרטן</w:t>
      </w:r>
      <w:proofErr w:type="spellEnd"/>
      <w:r w:rsidR="00BD5CC0" w:rsidRPr="00A4224A">
        <w:rPr>
          <w:b/>
          <w:bCs/>
          <w:sz w:val="24"/>
          <w:u w:val="none"/>
          <w:rtl/>
        </w:rPr>
        <w:t xml:space="preserve">, מפקד מחזור </w:t>
      </w:r>
      <w:r w:rsidRPr="00A4224A">
        <w:rPr>
          <w:rFonts w:hint="cs"/>
          <w:b/>
          <w:bCs/>
          <w:sz w:val="24"/>
          <w:u w:val="none"/>
          <w:rtl/>
        </w:rPr>
        <w:t>מ'</w:t>
      </w:r>
      <w:r w:rsidR="00BF1097" w:rsidRPr="00A4224A">
        <w:rPr>
          <w:rFonts w:hint="cs"/>
          <w:b/>
          <w:bCs/>
          <w:sz w:val="24"/>
          <w:u w:val="none"/>
          <w:rtl/>
        </w:rPr>
        <w:t xml:space="preserve"> </w:t>
      </w:r>
      <w:r w:rsidR="00DC7811" w:rsidRPr="00A4224A">
        <w:rPr>
          <w:b/>
          <w:bCs/>
          <w:sz w:val="24"/>
          <w:u w:val="none"/>
        </w:rPr>
        <w:br/>
      </w:r>
      <w:r w:rsidR="00BF1097" w:rsidRPr="00BF1097">
        <w:rPr>
          <w:rFonts w:hint="cs"/>
          <w:b/>
          <w:bCs/>
          <w:sz w:val="24"/>
          <w:rtl/>
        </w:rPr>
        <w:t>ס</w:t>
      </w:r>
      <w:r w:rsidR="00BF1097">
        <w:rPr>
          <w:rFonts w:hint="cs"/>
          <w:b/>
          <w:bCs/>
          <w:sz w:val="24"/>
          <w:rtl/>
        </w:rPr>
        <w:t>רן אלון דרור</w:t>
      </w:r>
      <w:r w:rsidR="00BF1097">
        <w:rPr>
          <w:b/>
          <w:bCs/>
          <w:sz w:val="24"/>
          <w:rtl/>
        </w:rPr>
        <w:t xml:space="preserve">, מפקד מחזור </w:t>
      </w:r>
      <w:r w:rsidR="00BF1097">
        <w:rPr>
          <w:rFonts w:hint="cs"/>
          <w:b/>
          <w:bCs/>
          <w:sz w:val="24"/>
          <w:rtl/>
        </w:rPr>
        <w:t>מ'</w:t>
      </w:r>
      <w:r w:rsidR="00DC7811">
        <w:rPr>
          <w:b/>
          <w:bCs/>
          <w:sz w:val="24"/>
        </w:rPr>
        <w:br/>
      </w:r>
      <w:r w:rsidR="00A4224A">
        <w:rPr>
          <w:rFonts w:hint="cs"/>
          <w:sz w:val="24"/>
          <w:u w:val="none"/>
          <w:rtl/>
        </w:rPr>
        <w:t xml:space="preserve">רס"ן אלכס </w:t>
      </w:r>
      <w:proofErr w:type="spellStart"/>
      <w:r w:rsidR="00A4224A">
        <w:rPr>
          <w:rFonts w:hint="cs"/>
          <w:sz w:val="24"/>
          <w:u w:val="none"/>
          <w:rtl/>
        </w:rPr>
        <w:t>קינדלר</w:t>
      </w:r>
      <w:proofErr w:type="spellEnd"/>
      <w:r w:rsidR="00A4224A">
        <w:rPr>
          <w:rFonts w:hint="cs"/>
          <w:sz w:val="24"/>
          <w:u w:val="none"/>
          <w:rtl/>
        </w:rPr>
        <w:t>, מפקד תלפיות</w:t>
      </w:r>
      <w:r w:rsidR="00A4224A">
        <w:rPr>
          <w:sz w:val="24"/>
          <w:u w:val="none"/>
          <w:rtl/>
        </w:rPr>
        <w:br/>
      </w:r>
      <w:r w:rsidRPr="0030429B">
        <w:rPr>
          <w:rFonts w:hint="cs"/>
          <w:sz w:val="24"/>
          <w:u w:val="none"/>
          <w:rtl/>
        </w:rPr>
        <w:t>סרן בן גרינבוים</w:t>
      </w:r>
      <w:r w:rsidR="000C080A">
        <w:rPr>
          <w:rFonts w:hint="cs"/>
          <w:sz w:val="24"/>
          <w:u w:val="none"/>
          <w:rtl/>
        </w:rPr>
        <w:t>, מד"ר תלפיות</w:t>
      </w:r>
      <w:r w:rsidR="009C3BA5">
        <w:rPr>
          <w:sz w:val="24"/>
          <w:u w:val="none"/>
          <w:rtl/>
        </w:rPr>
        <w:br/>
      </w:r>
      <w:r w:rsidR="00CB2D5F">
        <w:rPr>
          <w:rFonts w:hint="cs"/>
          <w:sz w:val="24"/>
          <w:u w:val="none"/>
          <w:rtl/>
        </w:rPr>
        <w:t>סמ"ר דוד אורן, קמ"ד מנהלה</w:t>
      </w:r>
      <w:r w:rsidR="00DC7811">
        <w:rPr>
          <w:sz w:val="24"/>
          <w:u w:val="none"/>
        </w:rPr>
        <w:br/>
      </w:r>
      <w:r w:rsidR="00721C98">
        <w:rPr>
          <w:rFonts w:hint="cs"/>
          <w:sz w:val="24"/>
          <w:u w:val="none"/>
          <w:rtl/>
        </w:rPr>
        <w:t xml:space="preserve">סגל </w:t>
      </w:r>
      <w:r w:rsidR="000A5C1C">
        <w:rPr>
          <w:rFonts w:hint="cs"/>
          <w:sz w:val="24"/>
          <w:u w:val="none"/>
          <w:rtl/>
        </w:rPr>
        <w:t xml:space="preserve">מחזור </w:t>
      </w:r>
      <w:r>
        <w:rPr>
          <w:rFonts w:hint="cs"/>
          <w:sz w:val="24"/>
          <w:u w:val="none"/>
          <w:rtl/>
        </w:rPr>
        <w:t>מ'</w:t>
      </w:r>
      <w:r w:rsidR="00DC7811">
        <w:rPr>
          <w:sz w:val="24"/>
          <w:u w:val="none"/>
        </w:rPr>
        <w:br/>
      </w:r>
    </w:p>
    <w:p w14:paraId="47319A40" w14:textId="0749EC6D" w:rsidR="009649DA" w:rsidRPr="009649DA" w:rsidRDefault="009649DA" w:rsidP="00A4224A">
      <w:pPr>
        <w:pStyle w:val="a1"/>
        <w:spacing w:line="360" w:lineRule="auto"/>
        <w:ind w:left="0" w:right="33" w:firstLine="0"/>
        <w:jc w:val="center"/>
        <w:rPr>
          <w:b/>
          <w:bCs/>
          <w:sz w:val="28"/>
          <w:szCs w:val="28"/>
          <w:rtl/>
        </w:rPr>
      </w:pPr>
      <w:r w:rsidRPr="009649DA">
        <w:rPr>
          <w:rFonts w:hint="cs"/>
          <w:b/>
          <w:bCs/>
          <w:sz w:val="28"/>
          <w:szCs w:val="28"/>
          <w:u w:val="none"/>
          <w:rtl/>
        </w:rPr>
        <w:t xml:space="preserve">הנדון: </w:t>
      </w:r>
      <w:r w:rsidR="005636AD">
        <w:rPr>
          <w:rFonts w:hint="cs"/>
          <w:b/>
          <w:bCs/>
          <w:sz w:val="28"/>
          <w:szCs w:val="28"/>
          <w:rtl/>
        </w:rPr>
        <w:t xml:space="preserve">דו"ח </w:t>
      </w:r>
      <w:proofErr w:type="spellStart"/>
      <w:r w:rsidR="008601D1">
        <w:rPr>
          <w:rFonts w:hint="cs"/>
          <w:b/>
          <w:bCs/>
          <w:sz w:val="28"/>
          <w:szCs w:val="28"/>
          <w:rtl/>
        </w:rPr>
        <w:t>חנת"ר</w:t>
      </w:r>
      <w:proofErr w:type="spellEnd"/>
      <w:r w:rsidR="005636AD">
        <w:rPr>
          <w:rFonts w:hint="cs"/>
          <w:b/>
          <w:bCs/>
          <w:sz w:val="28"/>
          <w:szCs w:val="28"/>
          <w:rtl/>
        </w:rPr>
        <w:t xml:space="preserve"> </w:t>
      </w:r>
      <w:r w:rsidR="00000841">
        <w:rPr>
          <w:rFonts w:hint="cs"/>
          <w:b/>
          <w:bCs/>
          <w:sz w:val="28"/>
          <w:szCs w:val="28"/>
          <w:rtl/>
        </w:rPr>
        <w:t>מחזורי</w:t>
      </w:r>
      <w:r w:rsidR="005636AD">
        <w:rPr>
          <w:rFonts w:hint="cs"/>
          <w:b/>
          <w:bCs/>
          <w:sz w:val="28"/>
          <w:szCs w:val="28"/>
          <w:rtl/>
        </w:rPr>
        <w:t xml:space="preserve"> ליום</w:t>
      </w:r>
      <w:r w:rsidR="00721C98">
        <w:rPr>
          <w:rFonts w:hint="cs"/>
          <w:b/>
          <w:bCs/>
          <w:sz w:val="28"/>
          <w:szCs w:val="28"/>
          <w:rtl/>
        </w:rPr>
        <w:t xml:space="preserve"> </w:t>
      </w:r>
      <w:r w:rsidR="00000841">
        <w:rPr>
          <w:rFonts w:hint="cs"/>
          <w:b/>
          <w:bCs/>
          <w:sz w:val="28"/>
          <w:szCs w:val="28"/>
          <w:rtl/>
        </w:rPr>
        <w:t>23</w:t>
      </w:r>
      <w:r w:rsidR="0030429B">
        <w:rPr>
          <w:rFonts w:hint="cs"/>
          <w:b/>
          <w:bCs/>
          <w:sz w:val="28"/>
          <w:szCs w:val="28"/>
          <w:rtl/>
        </w:rPr>
        <w:t>.10.18</w:t>
      </w:r>
    </w:p>
    <w:p w14:paraId="2C20FE1B" w14:textId="2308875B" w:rsidR="001B1546" w:rsidRPr="001B1546" w:rsidRDefault="0087528C" w:rsidP="00C5092E">
      <w:pPr>
        <w:pStyle w:val="ListParagraph"/>
        <w:numPr>
          <w:ilvl w:val="0"/>
          <w:numId w:val="2"/>
        </w:numPr>
        <w:spacing w:line="360" w:lineRule="auto"/>
        <w:ind w:right="142"/>
        <w:rPr>
          <w:rFonts w:cs="David"/>
        </w:rPr>
      </w:pPr>
      <w:r>
        <w:rPr>
          <w:rFonts w:cs="David" w:hint="cs"/>
          <w:b/>
          <w:bCs/>
          <w:rtl/>
        </w:rPr>
        <w:t xml:space="preserve">מאגר </w:t>
      </w:r>
      <w:r w:rsidR="00887FD6" w:rsidRPr="00887FD6">
        <w:rPr>
          <w:rFonts w:cs="David" w:hint="cs"/>
          <w:b/>
          <w:bCs/>
          <w:rtl/>
        </w:rPr>
        <w:t>ציטוט</w:t>
      </w:r>
      <w:r>
        <w:rPr>
          <w:rFonts w:cs="David" w:hint="cs"/>
          <w:b/>
          <w:bCs/>
          <w:rtl/>
        </w:rPr>
        <w:t>ים</w:t>
      </w:r>
      <w:r w:rsidR="00887FD6" w:rsidRPr="00887FD6">
        <w:rPr>
          <w:rFonts w:cs="David" w:hint="cs"/>
          <w:b/>
          <w:bCs/>
          <w:rtl/>
        </w:rPr>
        <w:t xml:space="preserve"> יומי:</w:t>
      </w:r>
      <w:r w:rsidR="0030429B">
        <w:rPr>
          <w:rFonts w:cs="David" w:hint="cs"/>
          <w:b/>
          <w:bCs/>
          <w:rtl/>
        </w:rPr>
        <w:t xml:space="preserve"> </w:t>
      </w:r>
    </w:p>
    <w:p w14:paraId="6838965B" w14:textId="1248DEB2" w:rsidR="00B02934" w:rsidRPr="00C5092E" w:rsidRDefault="005636AD" w:rsidP="00C5092E">
      <w:pPr>
        <w:pStyle w:val="ListParagraph"/>
        <w:numPr>
          <w:ilvl w:val="0"/>
          <w:numId w:val="2"/>
        </w:numPr>
        <w:spacing w:line="360" w:lineRule="auto"/>
        <w:ind w:right="142"/>
        <w:jc w:val="both"/>
        <w:rPr>
          <w:rFonts w:cs="David"/>
          <w:rtl/>
        </w:rPr>
      </w:pPr>
      <w:r w:rsidRPr="00721C98">
        <w:rPr>
          <w:rFonts w:cs="David" w:hint="cs"/>
          <w:b/>
          <w:bCs/>
          <w:rtl/>
        </w:rPr>
        <w:t>הלך הרוח המחזורי:</w:t>
      </w:r>
      <w:r w:rsidR="000F286B" w:rsidRPr="00721C98">
        <w:rPr>
          <w:rFonts w:cs="David" w:hint="cs"/>
          <w:b/>
          <w:bCs/>
          <w:rtl/>
        </w:rPr>
        <w:t xml:space="preserve"> </w:t>
      </w:r>
    </w:p>
    <w:p w14:paraId="790E642D" w14:textId="3FED512F" w:rsidR="005636AD" w:rsidRPr="009C3BA5" w:rsidRDefault="005636AD" w:rsidP="009C3BA5">
      <w:pPr>
        <w:numPr>
          <w:ilvl w:val="0"/>
          <w:numId w:val="2"/>
        </w:numPr>
        <w:spacing w:line="360" w:lineRule="auto"/>
        <w:jc w:val="both"/>
        <w:rPr>
          <w:rFonts w:cs="David"/>
        </w:rPr>
      </w:pPr>
      <w:r>
        <w:rPr>
          <w:rFonts w:cs="David" w:hint="cs"/>
          <w:b/>
          <w:bCs/>
          <w:rtl/>
        </w:rPr>
        <w:t xml:space="preserve">נוכחות </w:t>
      </w:r>
      <w:r w:rsidR="00595F7D">
        <w:rPr>
          <w:rFonts w:cs="David" w:hint="cs"/>
          <w:b/>
          <w:bCs/>
          <w:rtl/>
        </w:rPr>
        <w:t xml:space="preserve"> </w:t>
      </w:r>
      <w:r w:rsidRPr="00C37D46">
        <w:rPr>
          <w:rFonts w:cs="David" w:hint="cs"/>
          <w:i/>
          <w:iCs/>
          <w:rtl/>
        </w:rPr>
        <w:t>(מי היה חסר, באיזו פעילות ומדו</w:t>
      </w:r>
      <w:r w:rsidRPr="007A37FF">
        <w:rPr>
          <w:rFonts w:cs="David" w:hint="cs"/>
          <w:i/>
          <w:iCs/>
          <w:rtl/>
        </w:rPr>
        <w:t>ע)</w:t>
      </w:r>
      <w:r w:rsidR="00595F7D">
        <w:rPr>
          <w:rFonts w:cs="David" w:hint="cs"/>
          <w:i/>
          <w:iCs/>
          <w:rtl/>
        </w:rPr>
        <w:t xml:space="preserve"> [הצעה </w:t>
      </w:r>
      <w:proofErr w:type="spellStart"/>
      <w:r w:rsidR="00595F7D">
        <w:rPr>
          <w:rFonts w:cs="David" w:hint="cs"/>
          <w:i/>
          <w:iCs/>
          <w:rtl/>
        </w:rPr>
        <w:t>ליעול</w:t>
      </w:r>
      <w:proofErr w:type="spellEnd"/>
      <w:r w:rsidR="00595F7D">
        <w:rPr>
          <w:rFonts w:cs="David" w:hint="cs"/>
          <w:i/>
          <w:iCs/>
          <w:rtl/>
        </w:rPr>
        <w:t xml:space="preserve"> בימי ראשון:</w:t>
      </w:r>
      <w:r w:rsidR="00595F7D">
        <w:rPr>
          <w:rFonts w:cs="David" w:hint="cs"/>
          <w:i/>
          <w:iCs/>
        </w:rPr>
        <w:t xml:space="preserve"> </w:t>
      </w:r>
      <w:r w:rsidR="00595F7D">
        <w:rPr>
          <w:rFonts w:cs="David" w:hint="cs"/>
          <w:i/>
          <w:iCs/>
          <w:rtl/>
        </w:rPr>
        <w:t>מי לא היה חסר]</w:t>
      </w:r>
      <w:r w:rsidRPr="007A37FF">
        <w:rPr>
          <w:rFonts w:cs="David" w:hint="cs"/>
          <w:rtl/>
        </w:rPr>
        <w:t>:</w:t>
      </w:r>
    </w:p>
    <w:tbl>
      <w:tblPr>
        <w:bidiVisual/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2668"/>
        <w:gridCol w:w="2770"/>
        <w:gridCol w:w="1798"/>
      </w:tblGrid>
      <w:tr w:rsidR="005636AD" w:rsidRPr="00C658F5" w14:paraId="63F13CE5" w14:textId="77777777" w:rsidTr="00180D46">
        <w:trPr>
          <w:jc w:val="center"/>
        </w:trPr>
        <w:tc>
          <w:tcPr>
            <w:tcW w:w="1411" w:type="dxa"/>
            <w:vAlign w:val="center"/>
          </w:tcPr>
          <w:p w14:paraId="382611E0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2668" w:type="dxa"/>
            <w:vAlign w:val="center"/>
          </w:tcPr>
          <w:p w14:paraId="27889E36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באיזו פעילות לא היה נוכח</w:t>
            </w:r>
          </w:p>
        </w:tc>
        <w:tc>
          <w:tcPr>
            <w:tcW w:w="2770" w:type="dxa"/>
            <w:vAlign w:val="center"/>
          </w:tcPr>
          <w:p w14:paraId="3F2A3D4E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סיבה</w:t>
            </w:r>
          </w:p>
        </w:tc>
        <w:tc>
          <w:tcPr>
            <w:tcW w:w="1798" w:type="dxa"/>
            <w:vAlign w:val="center"/>
          </w:tcPr>
          <w:p w14:paraId="527EC24F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סטאטוס</w:t>
            </w:r>
          </w:p>
        </w:tc>
      </w:tr>
    </w:tbl>
    <w:p w14:paraId="3D7E3591" w14:textId="77777777" w:rsidR="005636AD" w:rsidRDefault="005636AD" w:rsidP="00A4224A">
      <w:pPr>
        <w:spacing w:line="360" w:lineRule="auto"/>
        <w:ind w:left="340"/>
        <w:jc w:val="both"/>
        <w:rPr>
          <w:rFonts w:cs="David"/>
          <w:rtl/>
        </w:rPr>
      </w:pPr>
    </w:p>
    <w:p w14:paraId="43CCC81D" w14:textId="150DF445" w:rsidR="0093089C" w:rsidRDefault="0093089C" w:rsidP="00A4224A">
      <w:pPr>
        <w:numPr>
          <w:ilvl w:val="0"/>
          <w:numId w:val="2"/>
        </w:numPr>
        <w:spacing w:line="360" w:lineRule="auto"/>
        <w:jc w:val="both"/>
        <w:rPr>
          <w:rFonts w:cs="David"/>
          <w:b/>
          <w:bCs/>
        </w:rPr>
      </w:pPr>
      <w:r w:rsidRPr="0093089C">
        <w:rPr>
          <w:rFonts w:cs="David" w:hint="cs"/>
          <w:b/>
          <w:bCs/>
          <w:rtl/>
        </w:rPr>
        <w:t>איחורים: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4428"/>
        <w:gridCol w:w="1554"/>
        <w:gridCol w:w="1637"/>
      </w:tblGrid>
      <w:tr w:rsidR="00F56F01" w:rsidRPr="00C658F5" w14:paraId="25BBE007" w14:textId="77777777" w:rsidTr="00F56F01">
        <w:trPr>
          <w:jc w:val="center"/>
        </w:trPr>
        <w:tc>
          <w:tcPr>
            <w:tcW w:w="1272" w:type="dxa"/>
            <w:vAlign w:val="center"/>
          </w:tcPr>
          <w:p w14:paraId="53A27C8F" w14:textId="77777777" w:rsidR="00F56F01" w:rsidRPr="00C658F5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4428" w:type="dxa"/>
            <w:vAlign w:val="center"/>
          </w:tcPr>
          <w:p w14:paraId="1B915836" w14:textId="6D8D5585" w:rsidR="00F56F01" w:rsidRPr="00C658F5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>
              <w:rPr>
                <w:rFonts w:cs="David" w:hint="cs"/>
                <w:b/>
                <w:bCs/>
                <w:rtl/>
                <w:lang w:eastAsia="en-US"/>
              </w:rPr>
              <w:t>לאיזה שיעור/פעילות איחר?</w:t>
            </w:r>
          </w:p>
        </w:tc>
        <w:tc>
          <w:tcPr>
            <w:tcW w:w="1554" w:type="dxa"/>
          </w:tcPr>
          <w:p w14:paraId="1D1B8991" w14:textId="40105DC5" w:rsidR="00F56F01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>
              <w:rPr>
                <w:rFonts w:cs="David" w:hint="cs"/>
                <w:b/>
                <w:bCs/>
                <w:rtl/>
                <w:lang w:eastAsia="en-US"/>
              </w:rPr>
              <w:t>סיבה</w:t>
            </w:r>
          </w:p>
        </w:tc>
        <w:tc>
          <w:tcPr>
            <w:tcW w:w="1637" w:type="dxa"/>
            <w:vAlign w:val="center"/>
          </w:tcPr>
          <w:p w14:paraId="31F1D66D" w14:textId="7E765804" w:rsidR="00F56F01" w:rsidRPr="00C658F5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>
              <w:rPr>
                <w:rFonts w:cs="David" w:hint="cs"/>
                <w:b/>
                <w:bCs/>
                <w:rtl/>
                <w:lang w:eastAsia="en-US"/>
              </w:rPr>
              <w:t>זמן איחור</w:t>
            </w:r>
          </w:p>
        </w:tc>
      </w:tr>
    </w:tbl>
    <w:p w14:paraId="03DDFE55" w14:textId="77777777" w:rsidR="00461CCE" w:rsidRPr="0093089C" w:rsidRDefault="00461CCE" w:rsidP="0093089C">
      <w:pPr>
        <w:spacing w:line="360" w:lineRule="auto"/>
        <w:ind w:left="340"/>
        <w:jc w:val="both"/>
        <w:rPr>
          <w:rFonts w:cs="David"/>
          <w:b/>
          <w:bCs/>
        </w:rPr>
      </w:pPr>
    </w:p>
    <w:p w14:paraId="4547E4C1" w14:textId="1D252014" w:rsidR="000267AE" w:rsidRPr="00C5092E" w:rsidRDefault="005636AD" w:rsidP="00C5092E">
      <w:pPr>
        <w:numPr>
          <w:ilvl w:val="0"/>
          <w:numId w:val="2"/>
        </w:numPr>
        <w:spacing w:line="360" w:lineRule="auto"/>
        <w:jc w:val="both"/>
        <w:rPr>
          <w:rFonts w:cs="David"/>
          <w:rtl/>
        </w:rPr>
      </w:pPr>
      <w:r w:rsidRPr="00463AC0">
        <w:rPr>
          <w:rFonts w:cs="David" w:hint="cs"/>
          <w:b/>
          <w:bCs/>
          <w:rtl/>
        </w:rPr>
        <w:t>אירועים אקדמיים מיוחדים</w:t>
      </w:r>
      <w:r w:rsidRPr="00463AC0">
        <w:rPr>
          <w:rFonts w:cs="David" w:hint="cs"/>
          <w:rtl/>
        </w:rPr>
        <w:t xml:space="preserve"> </w:t>
      </w:r>
      <w:r w:rsidR="00C5092E">
        <w:rPr>
          <w:rFonts w:cs="David" w:hint="cs"/>
          <w:rtl/>
        </w:rPr>
        <w:t xml:space="preserve"> </w:t>
      </w:r>
      <w:r w:rsidRPr="00463AC0">
        <w:rPr>
          <w:rFonts w:cs="David" w:hint="cs"/>
          <w:i/>
          <w:iCs/>
          <w:rtl/>
        </w:rPr>
        <w:t>(בחנים, שיעורים שבוטלו, שיעורי עזר וכיו"ב</w:t>
      </w:r>
      <w:r w:rsidRPr="0064140C">
        <w:rPr>
          <w:rFonts w:cs="David" w:hint="cs"/>
          <w:i/>
          <w:iCs/>
          <w:rtl/>
        </w:rPr>
        <w:t>)</w:t>
      </w:r>
      <w:r w:rsidRPr="0064140C">
        <w:rPr>
          <w:rFonts w:cs="David" w:hint="cs"/>
          <w:rtl/>
        </w:rPr>
        <w:t>:</w:t>
      </w:r>
      <w:r w:rsidR="00A71993">
        <w:rPr>
          <w:rFonts w:cs="David" w:hint="cs"/>
          <w:rtl/>
        </w:rPr>
        <w:t xml:space="preserve"> </w:t>
      </w:r>
    </w:p>
    <w:p w14:paraId="72EABA88" w14:textId="59C348B5" w:rsidR="005636AD" w:rsidRPr="00463AC0" w:rsidRDefault="005636AD" w:rsidP="00A4224A">
      <w:pPr>
        <w:numPr>
          <w:ilvl w:val="0"/>
          <w:numId w:val="2"/>
        </w:numPr>
        <w:spacing w:line="360" w:lineRule="auto"/>
        <w:jc w:val="both"/>
        <w:rPr>
          <w:rFonts w:cs="David"/>
        </w:rPr>
      </w:pPr>
      <w:r w:rsidRPr="00463AC0">
        <w:rPr>
          <w:rFonts w:cs="David" w:hint="cs"/>
          <w:b/>
          <w:bCs/>
          <w:rtl/>
          <w:lang w:eastAsia="en-US"/>
        </w:rPr>
        <w:t>אירועים רפואיים: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4958"/>
        <w:gridCol w:w="1808"/>
      </w:tblGrid>
      <w:tr w:rsidR="005636AD" w:rsidRPr="00C658F5" w14:paraId="6B3A4745" w14:textId="77777777" w:rsidTr="00180D46">
        <w:trPr>
          <w:jc w:val="center"/>
        </w:trPr>
        <w:tc>
          <w:tcPr>
            <w:tcW w:w="1841" w:type="dxa"/>
            <w:vAlign w:val="center"/>
          </w:tcPr>
          <w:p w14:paraId="3202E9F2" w14:textId="77777777" w:rsidR="005636AD" w:rsidRPr="00C658F5" w:rsidRDefault="005636AD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4958" w:type="dxa"/>
            <w:vAlign w:val="center"/>
          </w:tcPr>
          <w:p w14:paraId="34D5AA2D" w14:textId="77777777" w:rsidR="005636AD" w:rsidRPr="00C658F5" w:rsidRDefault="005636AD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פירוט האירוע</w:t>
            </w:r>
          </w:p>
        </w:tc>
        <w:tc>
          <w:tcPr>
            <w:tcW w:w="1808" w:type="dxa"/>
            <w:vAlign w:val="center"/>
          </w:tcPr>
          <w:p w14:paraId="03EE6235" w14:textId="77777777" w:rsidR="005636AD" w:rsidRPr="00C658F5" w:rsidRDefault="005636AD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סטאטוס</w:t>
            </w:r>
          </w:p>
        </w:tc>
      </w:tr>
    </w:tbl>
    <w:p w14:paraId="43FD2776" w14:textId="1B8CE67A" w:rsidR="005636AD" w:rsidRDefault="005636AD" w:rsidP="00A4224A">
      <w:pPr>
        <w:spacing w:line="360" w:lineRule="auto"/>
        <w:ind w:left="340"/>
        <w:jc w:val="both"/>
        <w:rPr>
          <w:rFonts w:cs="David"/>
          <w:b/>
          <w:bCs/>
          <w:rtl/>
        </w:rPr>
      </w:pPr>
    </w:p>
    <w:p w14:paraId="077284B4" w14:textId="77777777" w:rsidR="00060D56" w:rsidRDefault="00060D56" w:rsidP="00A4224A">
      <w:pPr>
        <w:spacing w:line="360" w:lineRule="auto"/>
        <w:ind w:left="340"/>
        <w:jc w:val="both"/>
        <w:rPr>
          <w:rFonts w:cs="David"/>
          <w:b/>
          <w:bCs/>
        </w:rPr>
      </w:pPr>
    </w:p>
    <w:p w14:paraId="61DFAA1D" w14:textId="2D261F66" w:rsidR="005636AD" w:rsidRDefault="005636AD" w:rsidP="00A4224A">
      <w:pPr>
        <w:numPr>
          <w:ilvl w:val="0"/>
          <w:numId w:val="2"/>
        </w:numPr>
        <w:spacing w:line="360" w:lineRule="auto"/>
        <w:jc w:val="both"/>
        <w:rPr>
          <w:rFonts w:cs="David"/>
          <w:b/>
          <w:bCs/>
        </w:rPr>
      </w:pPr>
      <w:r w:rsidRPr="00EA2583">
        <w:rPr>
          <w:rFonts w:cs="David" w:hint="cs"/>
          <w:b/>
          <w:bCs/>
          <w:rtl/>
        </w:rPr>
        <w:t>יציאות צפויות</w:t>
      </w:r>
      <w:r w:rsidR="00887FD6">
        <w:rPr>
          <w:rFonts w:cs="David" w:hint="cs"/>
          <w:b/>
          <w:bCs/>
          <w:rtl/>
        </w:rPr>
        <w:t xml:space="preserve"> (כולל בקשות)</w:t>
      </w:r>
      <w:r w:rsidR="00A26D4A">
        <w:rPr>
          <w:rFonts w:cs="David" w:hint="cs"/>
          <w:b/>
          <w:bCs/>
          <w:rtl/>
        </w:rPr>
        <w:t>,</w:t>
      </w:r>
      <w:r w:rsidR="004C0393">
        <w:rPr>
          <w:rFonts w:cs="David" w:hint="cs"/>
          <w:b/>
          <w:bCs/>
          <w:rtl/>
        </w:rPr>
        <w:t xml:space="preserve"> </w:t>
      </w:r>
      <w:r w:rsidR="00A26D4A" w:rsidRPr="00A26D4A">
        <w:rPr>
          <w:rFonts w:cs="David" w:hint="cs"/>
          <w:rtl/>
        </w:rPr>
        <w:t>(</w:t>
      </w:r>
      <w:r w:rsidR="00A26D4A">
        <w:rPr>
          <w:rFonts w:cs="David" w:hint="cs"/>
          <w:rtl/>
        </w:rPr>
        <w:t>לשבוע הקרוב):</w:t>
      </w:r>
    </w:p>
    <w:tbl>
      <w:tblPr>
        <w:bidiVisual/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1180"/>
        <w:gridCol w:w="1282"/>
        <w:gridCol w:w="1701"/>
        <w:gridCol w:w="1561"/>
        <w:gridCol w:w="1133"/>
      </w:tblGrid>
      <w:tr w:rsidR="00180D46" w:rsidRPr="00EA2583" w14:paraId="7CC99FF7" w14:textId="77777777" w:rsidTr="00180D46">
        <w:trPr>
          <w:jc w:val="center"/>
        </w:trPr>
        <w:tc>
          <w:tcPr>
            <w:tcW w:w="1784" w:type="dxa"/>
            <w:vAlign w:val="center"/>
          </w:tcPr>
          <w:p w14:paraId="2D6DBEB6" w14:textId="77777777" w:rsidR="00180D46" w:rsidRPr="00180D46" w:rsidRDefault="00180D46" w:rsidP="00180D46">
            <w:pPr>
              <w:pStyle w:val="ListParagraph"/>
              <w:spacing w:line="360" w:lineRule="auto"/>
              <w:ind w:left="340"/>
              <w:jc w:val="center"/>
              <w:rPr>
                <w:rFonts w:cs="David"/>
                <w:b/>
                <w:bCs/>
                <w:rtl/>
              </w:rPr>
            </w:pPr>
            <w:r w:rsidRPr="00180D46">
              <w:rPr>
                <w:rFonts w:cs="David" w:hint="cs"/>
                <w:b/>
                <w:bCs/>
                <w:rtl/>
              </w:rPr>
              <w:t>שם החניך</w:t>
            </w:r>
          </w:p>
        </w:tc>
        <w:tc>
          <w:tcPr>
            <w:tcW w:w="1180" w:type="dxa"/>
            <w:vAlign w:val="center"/>
          </w:tcPr>
          <w:p w14:paraId="663A0A9B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תא</w:t>
            </w:r>
            <w:r w:rsidRPr="00EA2583">
              <w:rPr>
                <w:rFonts w:cs="David" w:hint="cs"/>
                <w:b/>
                <w:bCs/>
                <w:rtl/>
              </w:rPr>
              <w:t>ר</w:t>
            </w:r>
            <w:r>
              <w:rPr>
                <w:rFonts w:cs="David" w:hint="cs"/>
                <w:b/>
                <w:bCs/>
                <w:rtl/>
              </w:rPr>
              <w:t>י</w:t>
            </w:r>
            <w:r w:rsidRPr="00EA2583">
              <w:rPr>
                <w:rFonts w:cs="David" w:hint="cs"/>
                <w:b/>
                <w:bCs/>
                <w:rtl/>
              </w:rPr>
              <w:t xml:space="preserve">ך </w:t>
            </w:r>
            <w:r>
              <w:rPr>
                <w:rFonts w:cs="David" w:hint="cs"/>
                <w:b/>
                <w:bCs/>
                <w:rtl/>
              </w:rPr>
              <w:t xml:space="preserve">ושעת </w:t>
            </w:r>
            <w:r w:rsidRPr="00EA2583">
              <w:rPr>
                <w:rFonts w:cs="David" w:hint="cs"/>
                <w:b/>
                <w:bCs/>
                <w:rtl/>
              </w:rPr>
              <w:t>יציאה</w:t>
            </w:r>
          </w:p>
        </w:tc>
        <w:tc>
          <w:tcPr>
            <w:tcW w:w="1282" w:type="dxa"/>
            <w:vAlign w:val="center"/>
          </w:tcPr>
          <w:p w14:paraId="5BB5C8E1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 w:rsidRPr="00EA2583">
              <w:rPr>
                <w:rFonts w:cs="David" w:hint="cs"/>
                <w:b/>
                <w:bCs/>
                <w:rtl/>
              </w:rPr>
              <w:t>משך יציאה</w:t>
            </w:r>
          </w:p>
        </w:tc>
        <w:tc>
          <w:tcPr>
            <w:tcW w:w="1701" w:type="dxa"/>
            <w:vAlign w:val="center"/>
          </w:tcPr>
          <w:p w14:paraId="67E84125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 w:rsidRPr="00EA2583">
              <w:rPr>
                <w:rFonts w:cs="David" w:hint="cs"/>
                <w:b/>
                <w:bCs/>
                <w:rtl/>
              </w:rPr>
              <w:t>סיבה</w:t>
            </w:r>
          </w:p>
        </w:tc>
        <w:tc>
          <w:tcPr>
            <w:tcW w:w="1561" w:type="dxa"/>
            <w:vAlign w:val="center"/>
          </w:tcPr>
          <w:p w14:paraId="54180760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תכנים שיפסיד</w:t>
            </w:r>
          </w:p>
        </w:tc>
        <w:tc>
          <w:tcPr>
            <w:tcW w:w="1133" w:type="dxa"/>
            <w:vAlign w:val="center"/>
          </w:tcPr>
          <w:p w14:paraId="38DFCD09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 w:rsidRPr="00EA2583">
              <w:rPr>
                <w:rFonts w:cs="David" w:hint="cs"/>
                <w:b/>
                <w:bCs/>
                <w:rtl/>
              </w:rPr>
              <w:t>סטאטוס</w:t>
            </w:r>
            <w:r>
              <w:rPr>
                <w:rFonts w:cs="David" w:hint="cs"/>
                <w:b/>
                <w:bCs/>
                <w:rtl/>
              </w:rPr>
              <w:t xml:space="preserve"> הבקשה</w:t>
            </w:r>
          </w:p>
        </w:tc>
      </w:tr>
    </w:tbl>
    <w:p w14:paraId="339655FF" w14:textId="77777777" w:rsidR="00144DF6" w:rsidRPr="004870BA" w:rsidRDefault="00144DF6" w:rsidP="00A4224A">
      <w:pPr>
        <w:tabs>
          <w:tab w:val="left" w:pos="4611"/>
        </w:tabs>
        <w:spacing w:line="360" w:lineRule="auto"/>
        <w:jc w:val="both"/>
        <w:rPr>
          <w:rFonts w:cs="David"/>
          <w:rtl/>
        </w:rPr>
      </w:pPr>
    </w:p>
    <w:p w14:paraId="21820180" w14:textId="13EA9198" w:rsidR="005636AD" w:rsidRPr="00D3035E" w:rsidRDefault="005636AD" w:rsidP="00A4224A">
      <w:pPr>
        <w:pStyle w:val="ListParagraph"/>
        <w:numPr>
          <w:ilvl w:val="0"/>
          <w:numId w:val="2"/>
        </w:numPr>
        <w:tabs>
          <w:tab w:val="left" w:pos="4611"/>
        </w:tabs>
        <w:spacing w:line="360" w:lineRule="auto"/>
        <w:jc w:val="both"/>
        <w:rPr>
          <w:rFonts w:cs="David"/>
        </w:rPr>
      </w:pPr>
      <w:r w:rsidRPr="00D3035E">
        <w:rPr>
          <w:rFonts w:cs="David" w:hint="cs"/>
          <w:b/>
          <w:bCs/>
          <w:rtl/>
        </w:rPr>
        <w:t xml:space="preserve">יוזמות חניכים </w:t>
      </w:r>
      <w:r w:rsidR="00C5092E">
        <w:rPr>
          <w:rFonts w:cs="David" w:hint="cs"/>
          <w:b/>
          <w:bCs/>
          <w:rtl/>
        </w:rPr>
        <w:t xml:space="preserve"> </w:t>
      </w:r>
      <w:r w:rsidRPr="00D3035E">
        <w:rPr>
          <w:rFonts w:cs="David" w:hint="cs"/>
          <w:i/>
          <w:iCs/>
          <w:rtl/>
        </w:rPr>
        <w:t xml:space="preserve">(של </w:t>
      </w:r>
      <w:proofErr w:type="spellStart"/>
      <w:r w:rsidRPr="00D3035E">
        <w:rPr>
          <w:rFonts w:cs="David" w:hint="cs"/>
          <w:i/>
          <w:iCs/>
          <w:rtl/>
        </w:rPr>
        <w:t>ה</w:t>
      </w:r>
      <w:r w:rsidR="00B36734">
        <w:rPr>
          <w:rFonts w:cs="David" w:hint="cs"/>
          <w:i/>
          <w:iCs/>
          <w:rtl/>
        </w:rPr>
        <w:t>חנת"ר</w:t>
      </w:r>
      <w:proofErr w:type="spellEnd"/>
      <w:r w:rsidRPr="00D3035E">
        <w:rPr>
          <w:rFonts w:cs="David" w:hint="cs"/>
          <w:i/>
          <w:iCs/>
          <w:rtl/>
        </w:rPr>
        <w:t xml:space="preserve"> או </w:t>
      </w:r>
      <w:r w:rsidRPr="00180D46">
        <w:rPr>
          <w:rFonts w:cs="David" w:hint="cs"/>
          <w:i/>
          <w:iCs/>
          <w:rtl/>
        </w:rPr>
        <w:t>אחרים)</w:t>
      </w:r>
      <w:r w:rsidRPr="00180D46">
        <w:rPr>
          <w:rFonts w:cs="David" w:hint="cs"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4958"/>
        <w:gridCol w:w="1808"/>
      </w:tblGrid>
      <w:tr w:rsidR="00180D46" w:rsidRPr="00C658F5" w14:paraId="30049403" w14:textId="77777777" w:rsidTr="00180D46">
        <w:trPr>
          <w:jc w:val="center"/>
        </w:trPr>
        <w:tc>
          <w:tcPr>
            <w:tcW w:w="1841" w:type="dxa"/>
            <w:vAlign w:val="center"/>
          </w:tcPr>
          <w:p w14:paraId="3BD1766F" w14:textId="77777777" w:rsidR="00180D46" w:rsidRPr="00C658F5" w:rsidRDefault="00180D46" w:rsidP="00180D46">
            <w:pPr>
              <w:pStyle w:val="ListParagraph"/>
              <w:spacing w:line="360" w:lineRule="auto"/>
              <w:ind w:left="34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4958" w:type="dxa"/>
            <w:vAlign w:val="center"/>
          </w:tcPr>
          <w:p w14:paraId="6DB960E8" w14:textId="77777777" w:rsidR="00180D46" w:rsidRPr="00C658F5" w:rsidRDefault="00180D46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פירוט האירוע</w:t>
            </w:r>
          </w:p>
        </w:tc>
        <w:tc>
          <w:tcPr>
            <w:tcW w:w="1808" w:type="dxa"/>
            <w:vAlign w:val="center"/>
          </w:tcPr>
          <w:p w14:paraId="7BC78349" w14:textId="77777777" w:rsidR="00180D46" w:rsidRPr="00C658F5" w:rsidRDefault="00180D46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סטאטוס</w:t>
            </w:r>
          </w:p>
        </w:tc>
      </w:tr>
    </w:tbl>
    <w:p w14:paraId="75A71982" w14:textId="77777777" w:rsidR="005636AD" w:rsidRPr="00180D46" w:rsidRDefault="005636AD" w:rsidP="00A4224A">
      <w:pPr>
        <w:spacing w:line="360" w:lineRule="auto"/>
        <w:jc w:val="both"/>
        <w:rPr>
          <w:rFonts w:cs="David"/>
          <w:rtl/>
        </w:rPr>
      </w:pPr>
    </w:p>
    <w:p w14:paraId="268A7B73" w14:textId="3945F603" w:rsidR="005636AD" w:rsidRDefault="005636AD" w:rsidP="00A4224A">
      <w:pPr>
        <w:numPr>
          <w:ilvl w:val="0"/>
          <w:numId w:val="2"/>
        </w:numPr>
        <w:spacing w:line="360" w:lineRule="auto"/>
        <w:ind w:right="142"/>
        <w:jc w:val="both"/>
        <w:rPr>
          <w:rFonts w:cs="David"/>
          <w:lang w:eastAsia="en-US"/>
        </w:rPr>
      </w:pPr>
      <w:r w:rsidRPr="002920E0">
        <w:rPr>
          <w:rFonts w:cs="David" w:hint="cs"/>
          <w:b/>
          <w:bCs/>
          <w:rtl/>
        </w:rPr>
        <w:t>דיווחים נוספים</w:t>
      </w:r>
      <w:r w:rsidRPr="002920E0">
        <w:rPr>
          <w:rFonts w:cs="David" w:hint="cs"/>
          <w:i/>
          <w:iCs/>
          <w:rtl/>
        </w:rPr>
        <w:t xml:space="preserve"> </w:t>
      </w:r>
      <w:r w:rsidR="00C5092E">
        <w:rPr>
          <w:rFonts w:cs="David" w:hint="cs"/>
          <w:i/>
          <w:iCs/>
          <w:rtl/>
        </w:rPr>
        <w:t xml:space="preserve"> </w:t>
      </w:r>
      <w:r w:rsidRPr="002920E0">
        <w:rPr>
          <w:rFonts w:cs="David" w:hint="cs"/>
          <w:i/>
          <w:iCs/>
          <w:rtl/>
        </w:rPr>
        <w:t>(בוחן בר-אור, יום תלפיות, שיחת בוגר וכיו"</w:t>
      </w:r>
      <w:r w:rsidRPr="00A26D4A">
        <w:rPr>
          <w:rFonts w:cs="David" w:hint="cs"/>
          <w:i/>
          <w:iCs/>
          <w:rtl/>
        </w:rPr>
        <w:t>ב)</w:t>
      </w:r>
      <w:r w:rsidR="00C5092E">
        <w:rPr>
          <w:rFonts w:cs="David" w:hint="cs"/>
          <w:rtl/>
          <w:lang w:eastAsia="en-US"/>
        </w:rPr>
        <w:t>:</w:t>
      </w:r>
    </w:p>
    <w:p w14:paraId="29AEC1EC" w14:textId="77777777" w:rsidR="005636AD" w:rsidRPr="0066783C" w:rsidRDefault="005636AD" w:rsidP="00A4224A">
      <w:pPr>
        <w:spacing w:line="360" w:lineRule="auto"/>
        <w:ind w:right="142"/>
        <w:jc w:val="both"/>
        <w:rPr>
          <w:rFonts w:cs="David"/>
          <w:rtl/>
          <w:lang w:eastAsia="en-US"/>
        </w:rPr>
      </w:pPr>
    </w:p>
    <w:p w14:paraId="5D30AEDD" w14:textId="344C561D" w:rsidR="005636AD" w:rsidRPr="009C4481" w:rsidRDefault="005636AD" w:rsidP="00E477A5">
      <w:pPr>
        <w:numPr>
          <w:ilvl w:val="0"/>
          <w:numId w:val="2"/>
        </w:numPr>
        <w:spacing w:line="360" w:lineRule="auto"/>
        <w:ind w:left="752" w:right="142"/>
        <w:jc w:val="both"/>
        <w:rPr>
          <w:rFonts w:cs="David"/>
          <w:rtl/>
          <w:lang w:eastAsia="en-US"/>
        </w:rPr>
      </w:pPr>
      <w:r w:rsidRPr="009C4481">
        <w:rPr>
          <w:rFonts w:cs="David" w:hint="cs"/>
          <w:b/>
          <w:bCs/>
          <w:rtl/>
          <w:lang w:eastAsia="en-US"/>
        </w:rPr>
        <w:t>אירועים נוספים הדורשים התייחסות מפקד:</w:t>
      </w:r>
      <w:r w:rsidR="00BF036F" w:rsidRPr="009C4481">
        <w:rPr>
          <w:rFonts w:cs="David" w:hint="cs"/>
          <w:b/>
          <w:bCs/>
          <w:rtl/>
          <w:lang w:eastAsia="en-US"/>
        </w:rPr>
        <w:t xml:space="preserve"> </w:t>
      </w:r>
    </w:p>
    <w:p w14:paraId="2FB13B63" w14:textId="77777777" w:rsidR="005636AD" w:rsidRPr="00CD65D5" w:rsidRDefault="005636AD" w:rsidP="00A4224A">
      <w:pPr>
        <w:numPr>
          <w:ilvl w:val="0"/>
          <w:numId w:val="2"/>
        </w:numPr>
        <w:spacing w:line="360" w:lineRule="auto"/>
        <w:ind w:right="142"/>
        <w:jc w:val="both"/>
        <w:rPr>
          <w:rFonts w:ascii="Arial" w:hAnsi="Arial" w:cs="Arial"/>
        </w:rPr>
      </w:pPr>
      <w:r w:rsidRPr="00CD65D5">
        <w:rPr>
          <w:rFonts w:cs="David" w:hint="cs"/>
          <w:rtl/>
          <w:lang w:eastAsia="en-US"/>
        </w:rPr>
        <w:t>בברכה,</w:t>
      </w:r>
    </w:p>
    <w:p w14:paraId="3D401C68" w14:textId="77777777" w:rsidR="00D15525" w:rsidRDefault="00D15525" w:rsidP="00A4224A">
      <w:pPr>
        <w:bidi w:val="0"/>
        <w:spacing w:line="360" w:lineRule="auto"/>
        <w:ind w:left="6802"/>
        <w:jc w:val="both"/>
        <w:rPr>
          <w:rFonts w:cs="David"/>
          <w:b/>
          <w:bCs/>
          <w:lang w:eastAsia="en-US"/>
        </w:rPr>
      </w:pPr>
    </w:p>
    <w:p w14:paraId="5F8E9AA5" w14:textId="765DB49E" w:rsidR="00544C11" w:rsidRPr="00BF1097" w:rsidRDefault="009D632E" w:rsidP="00A4224A">
      <w:pPr>
        <w:spacing w:line="360" w:lineRule="auto"/>
        <w:ind w:left="6521"/>
        <w:jc w:val="both"/>
        <w:rPr>
          <w:rFonts w:cs="David"/>
          <w:b/>
          <w:bCs/>
          <w:rtl/>
          <w:lang w:eastAsia="en-US"/>
        </w:rPr>
      </w:pPr>
      <w:r>
        <w:rPr>
          <w:rFonts w:cs="David" w:hint="cs"/>
          <w:b/>
          <w:bCs/>
          <w:rtl/>
          <w:lang w:eastAsia="en-US"/>
        </w:rPr>
        <w:t xml:space="preserve">שיר </w:t>
      </w:r>
      <w:proofErr w:type="spellStart"/>
      <w:r>
        <w:rPr>
          <w:rFonts w:cs="David" w:hint="cs"/>
          <w:b/>
          <w:bCs/>
          <w:rtl/>
          <w:lang w:eastAsia="en-US"/>
        </w:rPr>
        <w:t>סגמן</w:t>
      </w:r>
      <w:proofErr w:type="spellEnd"/>
      <w:r w:rsidR="005A56E4">
        <w:rPr>
          <w:rFonts w:cs="David" w:hint="cs"/>
          <w:b/>
          <w:bCs/>
          <w:rtl/>
          <w:lang w:eastAsia="en-US"/>
        </w:rPr>
        <w:t xml:space="preserve">, </w:t>
      </w:r>
      <w:r w:rsidR="005A56E4" w:rsidRPr="005A56E4">
        <w:rPr>
          <w:rFonts w:cs="David" w:hint="cs"/>
          <w:rtl/>
          <w:lang w:eastAsia="en-US"/>
        </w:rPr>
        <w:t>טוראי</w:t>
      </w:r>
      <w:r w:rsidR="00DC7811">
        <w:rPr>
          <w:rFonts w:cs="David"/>
          <w:lang w:eastAsia="en-US"/>
        </w:rPr>
        <w:br/>
      </w:r>
      <w:r w:rsidR="0030429B">
        <w:rPr>
          <w:rFonts w:cs="David" w:hint="cs"/>
          <w:b/>
          <w:bCs/>
          <w:rtl/>
          <w:lang w:eastAsia="en-US"/>
        </w:rPr>
        <w:t>עפרי זקס</w:t>
      </w:r>
      <w:r w:rsidR="00E32677" w:rsidRPr="009649DA">
        <w:rPr>
          <w:rFonts w:cs="David" w:hint="cs"/>
          <w:b/>
          <w:bCs/>
          <w:rtl/>
          <w:lang w:eastAsia="en-US"/>
        </w:rPr>
        <w:t>,</w:t>
      </w:r>
      <w:r w:rsidR="00E32677" w:rsidRPr="00D15525">
        <w:rPr>
          <w:rFonts w:cs="David" w:hint="cs"/>
          <w:rtl/>
          <w:lang w:eastAsia="en-US"/>
        </w:rPr>
        <w:t xml:space="preserve"> </w:t>
      </w:r>
      <w:r w:rsidR="0030429B">
        <w:rPr>
          <w:rFonts w:cs="David" w:hint="cs"/>
          <w:rtl/>
          <w:lang w:eastAsia="en-US"/>
        </w:rPr>
        <w:t>טוראי</w:t>
      </w:r>
      <w:r w:rsidR="00E32677" w:rsidRPr="00D15525">
        <w:rPr>
          <w:rFonts w:cs="David"/>
          <w:rtl/>
          <w:lang w:eastAsia="en-US"/>
        </w:rPr>
        <w:br/>
      </w:r>
      <w:r w:rsidR="00BD5CC0">
        <w:rPr>
          <w:rFonts w:cs="David" w:hint="cs"/>
          <w:b/>
          <w:bCs/>
          <w:rtl/>
          <w:lang w:eastAsia="en-US"/>
        </w:rPr>
        <w:t>חני</w:t>
      </w:r>
      <w:r w:rsidR="005C01BF">
        <w:rPr>
          <w:rFonts w:cs="David" w:hint="cs"/>
          <w:b/>
          <w:bCs/>
          <w:rtl/>
          <w:lang w:eastAsia="en-US"/>
        </w:rPr>
        <w:t>כי</w:t>
      </w:r>
      <w:r w:rsidR="00BD5CC0">
        <w:rPr>
          <w:rFonts w:cs="David" w:hint="cs"/>
          <w:b/>
          <w:bCs/>
          <w:rtl/>
          <w:lang w:eastAsia="en-US"/>
        </w:rPr>
        <w:t xml:space="preserve"> מחזור </w:t>
      </w:r>
      <w:r w:rsidR="0030429B">
        <w:rPr>
          <w:rFonts w:cs="David" w:hint="cs"/>
          <w:b/>
          <w:bCs/>
          <w:rtl/>
          <w:lang w:eastAsia="en-US"/>
        </w:rPr>
        <w:t>מ'</w:t>
      </w:r>
      <w:r w:rsidR="00E32677" w:rsidRPr="00D15525">
        <w:rPr>
          <w:rFonts w:cs="David"/>
          <w:rtl/>
          <w:lang w:eastAsia="en-US"/>
        </w:rPr>
        <w:br/>
      </w:r>
    </w:p>
    <w:sectPr w:rsidR="00544C11" w:rsidRPr="00BF1097" w:rsidSect="0047337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418" w:bottom="851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6C56B" w14:textId="77777777" w:rsidR="007F1044" w:rsidRDefault="007F1044">
      <w:r>
        <w:separator/>
      </w:r>
    </w:p>
  </w:endnote>
  <w:endnote w:type="continuationSeparator" w:id="0">
    <w:p w14:paraId="1896F4BA" w14:textId="77777777" w:rsidR="007F1044" w:rsidRDefault="007F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211BF" w14:textId="77777777" w:rsidR="00A35D22" w:rsidRPr="005947DA" w:rsidRDefault="00A35D22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CE5A8" w14:textId="77777777" w:rsidR="00A35D22" w:rsidRPr="006D71F6" w:rsidRDefault="00A35D22" w:rsidP="006D71F6">
    <w:pPr>
      <w:pStyle w:val="Footer"/>
      <w:jc w:val="center"/>
      <w:rPr>
        <w:rFonts w:cs="David"/>
        <w:sz w:val="20"/>
        <w:szCs w:val="20"/>
        <w:u w:val="single"/>
      </w:rPr>
    </w:pPr>
    <w:r w:rsidRPr="006D71F6">
      <w:rPr>
        <w:rFonts w:cs="David" w:hint="cs"/>
        <w:sz w:val="20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DFD48" w14:textId="77777777" w:rsidR="007F1044" w:rsidRDefault="007F1044">
      <w:r>
        <w:separator/>
      </w:r>
    </w:p>
  </w:footnote>
  <w:footnote w:type="continuationSeparator" w:id="0">
    <w:p w14:paraId="6245788A" w14:textId="77777777" w:rsidR="007F1044" w:rsidRDefault="007F1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AAD27" w14:textId="77777777" w:rsidR="00A35D22" w:rsidRDefault="000A564E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A35D22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35D22"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30118A42" w14:textId="77777777" w:rsidR="00A35D22" w:rsidRDefault="00A35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90889" w14:textId="77777777" w:rsidR="00A35D22" w:rsidRPr="005947DA" w:rsidRDefault="00A35D22">
    <w:pPr>
      <w:pStyle w:val="Footer"/>
      <w:rPr>
        <w:rFonts w:cs="David"/>
        <w:sz w:val="18"/>
        <w:szCs w:val="20"/>
        <w:rtl/>
      </w:rPr>
    </w:pPr>
    <w:r>
      <w:rPr>
        <w:rFonts w:hint="cs"/>
        <w:rtl/>
      </w:rPr>
      <w:tab/>
    </w:r>
  </w:p>
  <w:p w14:paraId="04C9609E" w14:textId="77777777" w:rsidR="00A35D22" w:rsidRPr="00870AD0" w:rsidRDefault="00A35D22" w:rsidP="000219FA">
    <w:pPr>
      <w:pStyle w:val="Footer"/>
      <w:jc w:val="center"/>
      <w:rPr>
        <w:rFonts w:cs="David"/>
        <w:sz w:val="20"/>
        <w:szCs w:val="20"/>
        <w:u w:val="single"/>
        <w:rtl/>
      </w:rPr>
    </w:pPr>
    <w:r w:rsidRPr="00870AD0">
      <w:rPr>
        <w:rFonts w:cs="David" w:hint="cs"/>
        <w:sz w:val="18"/>
        <w:szCs w:val="20"/>
        <w:u w:val="single"/>
        <w:rtl/>
      </w:rPr>
      <w:t>בלמ"ס</w:t>
    </w:r>
  </w:p>
  <w:p w14:paraId="3C8C2FCB" w14:textId="77777777" w:rsidR="00A35D22" w:rsidRDefault="000A564E" w:rsidP="000219FA">
    <w:pPr>
      <w:pStyle w:val="Header"/>
      <w:jc w:val="center"/>
      <w:rPr>
        <w:u w:val="single"/>
        <w:rtl/>
      </w:rPr>
    </w:pPr>
    <w:r w:rsidRPr="00870AD0">
      <w:rPr>
        <w:rFonts w:cs="David"/>
        <w:sz w:val="18"/>
        <w:szCs w:val="20"/>
        <w:rtl/>
      </w:rPr>
      <w:fldChar w:fldCharType="begin"/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="00A35D22" w:rsidRPr="00870AD0">
      <w:rPr>
        <w:rFonts w:cs="David"/>
        <w:sz w:val="18"/>
        <w:szCs w:val="20"/>
      </w:rPr>
      <w:instrText>PAGE  \* Arabic  \* MERGEFORMAT</w:instrText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Pr="00870AD0">
      <w:rPr>
        <w:rFonts w:cs="David"/>
        <w:sz w:val="18"/>
        <w:szCs w:val="20"/>
        <w:rtl/>
      </w:rPr>
      <w:fldChar w:fldCharType="separate"/>
    </w:r>
    <w:r w:rsidR="008B69C2">
      <w:rPr>
        <w:rFonts w:cs="David"/>
        <w:noProof/>
        <w:sz w:val="18"/>
        <w:szCs w:val="20"/>
        <w:rtl/>
      </w:rPr>
      <w:t>2</w:t>
    </w:r>
    <w:r w:rsidRPr="00870AD0">
      <w:rPr>
        <w:rFonts w:cs="David"/>
        <w:sz w:val="18"/>
        <w:szCs w:val="20"/>
        <w:rtl/>
      </w:rPr>
      <w:fldChar w:fldCharType="end"/>
    </w:r>
  </w:p>
  <w:p w14:paraId="69124088" w14:textId="77777777" w:rsidR="00A35D22" w:rsidRDefault="00A35D22">
    <w:pPr>
      <w:pStyle w:val="Header"/>
      <w:rPr>
        <w:szCs w:val="1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4EDB6" w14:textId="77777777" w:rsidR="00544C11" w:rsidRPr="00544C11" w:rsidRDefault="00544C11">
    <w:pPr>
      <w:pStyle w:val="Header"/>
      <w:jc w:val="center"/>
      <w:rPr>
        <w:rFonts w:cs="David"/>
        <w:sz w:val="20"/>
        <w:szCs w:val="20"/>
        <w:u w:val="single"/>
        <w:rtl/>
      </w:rPr>
    </w:pPr>
    <w:r w:rsidRPr="00544C11">
      <w:rPr>
        <w:rFonts w:cs="David" w:hint="cs"/>
        <w:sz w:val="20"/>
        <w:szCs w:val="20"/>
        <w:u w:val="single"/>
        <w:rtl/>
      </w:rPr>
      <w:t>בלמ"ס</w:t>
    </w:r>
  </w:p>
  <w:p w14:paraId="20203AE8" w14:textId="77777777" w:rsidR="00544C11" w:rsidRPr="00544C11" w:rsidRDefault="000A564E">
    <w:pPr>
      <w:pStyle w:val="Header"/>
      <w:jc w:val="center"/>
      <w:rPr>
        <w:rFonts w:cs="David"/>
        <w:sz w:val="20"/>
        <w:szCs w:val="20"/>
      </w:rPr>
    </w:pPr>
    <w:r w:rsidRPr="00544C11">
      <w:rPr>
        <w:rFonts w:cs="David"/>
        <w:sz w:val="20"/>
        <w:szCs w:val="20"/>
      </w:rPr>
      <w:fldChar w:fldCharType="begin"/>
    </w:r>
    <w:r w:rsidR="00544C11" w:rsidRPr="00544C11">
      <w:rPr>
        <w:rFonts w:cs="David"/>
        <w:sz w:val="20"/>
        <w:szCs w:val="20"/>
      </w:rPr>
      <w:instrText xml:space="preserve"> PAGE   \* MERGEFORMAT </w:instrText>
    </w:r>
    <w:r w:rsidRPr="00544C11">
      <w:rPr>
        <w:rFonts w:cs="David"/>
        <w:sz w:val="20"/>
        <w:szCs w:val="20"/>
      </w:rPr>
      <w:fldChar w:fldCharType="separate"/>
    </w:r>
    <w:r w:rsidR="000C080A" w:rsidRPr="000C080A">
      <w:rPr>
        <w:rFonts w:cs="David"/>
        <w:noProof/>
        <w:sz w:val="20"/>
        <w:szCs w:val="20"/>
        <w:rtl/>
        <w:lang w:val="he-IL"/>
      </w:rPr>
      <w:t>1</w:t>
    </w:r>
    <w:r w:rsidRPr="00544C11">
      <w:rPr>
        <w:rFonts w:cs="David"/>
        <w:sz w:val="20"/>
        <w:szCs w:val="20"/>
      </w:rPr>
      <w:fldChar w:fldCharType="end"/>
    </w:r>
  </w:p>
  <w:p w14:paraId="0F809D51" w14:textId="77777777" w:rsidR="00A35D22" w:rsidRDefault="00A35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C83"/>
    <w:multiLevelType w:val="hybridMultilevel"/>
    <w:tmpl w:val="2D90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C48"/>
    <w:multiLevelType w:val="hybridMultilevel"/>
    <w:tmpl w:val="18E6A824"/>
    <w:lvl w:ilvl="0" w:tplc="CD34DB70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49BF"/>
    <w:multiLevelType w:val="hybridMultilevel"/>
    <w:tmpl w:val="0978C4E2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24420"/>
    <w:multiLevelType w:val="hybridMultilevel"/>
    <w:tmpl w:val="011004AE"/>
    <w:lvl w:ilvl="0" w:tplc="5BCAD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64209"/>
    <w:multiLevelType w:val="hybridMultilevel"/>
    <w:tmpl w:val="07C6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7B6E9E"/>
    <w:multiLevelType w:val="hybridMultilevel"/>
    <w:tmpl w:val="0F04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56E54"/>
    <w:multiLevelType w:val="hybridMultilevel"/>
    <w:tmpl w:val="0CCE7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F8795F"/>
    <w:multiLevelType w:val="hybridMultilevel"/>
    <w:tmpl w:val="644C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64F00"/>
    <w:multiLevelType w:val="hybridMultilevel"/>
    <w:tmpl w:val="E7F4F844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9" w15:restartNumberingAfterBreak="0">
    <w:nsid w:val="20AB75FF"/>
    <w:multiLevelType w:val="multilevel"/>
    <w:tmpl w:val="6B064A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David" w:hint="default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10" w15:restartNumberingAfterBreak="0">
    <w:nsid w:val="21305DDF"/>
    <w:multiLevelType w:val="hybridMultilevel"/>
    <w:tmpl w:val="1A7C8B0A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84788D26">
      <w:start w:val="1"/>
      <w:numFmt w:val="hebrew1"/>
      <w:lvlText w:val="%2."/>
      <w:lvlJc w:val="center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1" w15:restartNumberingAfterBreak="0">
    <w:nsid w:val="21601262"/>
    <w:multiLevelType w:val="hybridMultilevel"/>
    <w:tmpl w:val="3E10696E"/>
    <w:lvl w:ilvl="0" w:tplc="423A3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7BF"/>
    <w:multiLevelType w:val="hybridMultilevel"/>
    <w:tmpl w:val="958CA272"/>
    <w:lvl w:ilvl="0" w:tplc="95C051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 w:tplc="4210D626">
      <w:start w:val="1"/>
      <w:numFmt w:val="hebrew1"/>
      <w:lvlText w:val="%2."/>
      <w:lvlJc w:val="left"/>
      <w:pPr>
        <w:ind w:left="1440" w:hanging="360"/>
      </w:pPr>
      <w:rPr>
        <w:rFonts w:cs="Times New Roman" w:hint="default"/>
        <w:b w:val="0"/>
        <w:bCs w:val="0"/>
        <w:sz w:val="2"/>
        <w:szCs w:val="24"/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A721C4D"/>
    <w:multiLevelType w:val="hybridMultilevel"/>
    <w:tmpl w:val="D41A710C"/>
    <w:lvl w:ilvl="0" w:tplc="FBBACE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868EC"/>
    <w:multiLevelType w:val="hybridMultilevel"/>
    <w:tmpl w:val="D938CAC6"/>
    <w:lvl w:ilvl="0" w:tplc="FF286C98">
      <w:start w:val="1"/>
      <w:numFmt w:val="decimal"/>
      <w:lvlText w:val="%1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A05D74"/>
    <w:multiLevelType w:val="hybridMultilevel"/>
    <w:tmpl w:val="C57C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60FC3"/>
    <w:multiLevelType w:val="hybridMultilevel"/>
    <w:tmpl w:val="81423C00"/>
    <w:lvl w:ilvl="0" w:tplc="5590E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C531B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9" w15:restartNumberingAfterBreak="0">
    <w:nsid w:val="4EB23E0B"/>
    <w:multiLevelType w:val="hybridMultilevel"/>
    <w:tmpl w:val="C338EAB0"/>
    <w:lvl w:ilvl="0" w:tplc="79CABEC2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A007A"/>
    <w:multiLevelType w:val="hybridMultilevel"/>
    <w:tmpl w:val="5EF2F8D8"/>
    <w:lvl w:ilvl="0" w:tplc="BF5E00B4">
      <w:start w:val="1"/>
      <w:numFmt w:val="hebrew1"/>
      <w:lvlText w:val="%1."/>
      <w:lvlJc w:val="left"/>
      <w:pPr>
        <w:ind w:left="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0" w:hanging="360"/>
      </w:pPr>
    </w:lvl>
    <w:lvl w:ilvl="2" w:tplc="0409001B" w:tentative="1">
      <w:start w:val="1"/>
      <w:numFmt w:val="lowerRoman"/>
      <w:lvlText w:val="%3."/>
      <w:lvlJc w:val="right"/>
      <w:pPr>
        <w:ind w:left="1730" w:hanging="180"/>
      </w:pPr>
    </w:lvl>
    <w:lvl w:ilvl="3" w:tplc="0409000F" w:tentative="1">
      <w:start w:val="1"/>
      <w:numFmt w:val="decimal"/>
      <w:lvlText w:val="%4."/>
      <w:lvlJc w:val="left"/>
      <w:pPr>
        <w:ind w:left="2450" w:hanging="360"/>
      </w:pPr>
    </w:lvl>
    <w:lvl w:ilvl="4" w:tplc="04090019" w:tentative="1">
      <w:start w:val="1"/>
      <w:numFmt w:val="lowerLetter"/>
      <w:lvlText w:val="%5."/>
      <w:lvlJc w:val="left"/>
      <w:pPr>
        <w:ind w:left="3170" w:hanging="360"/>
      </w:pPr>
    </w:lvl>
    <w:lvl w:ilvl="5" w:tplc="0409001B" w:tentative="1">
      <w:start w:val="1"/>
      <w:numFmt w:val="lowerRoman"/>
      <w:lvlText w:val="%6."/>
      <w:lvlJc w:val="right"/>
      <w:pPr>
        <w:ind w:left="3890" w:hanging="180"/>
      </w:pPr>
    </w:lvl>
    <w:lvl w:ilvl="6" w:tplc="0409000F" w:tentative="1">
      <w:start w:val="1"/>
      <w:numFmt w:val="decimal"/>
      <w:lvlText w:val="%7."/>
      <w:lvlJc w:val="left"/>
      <w:pPr>
        <w:ind w:left="4610" w:hanging="360"/>
      </w:pPr>
    </w:lvl>
    <w:lvl w:ilvl="7" w:tplc="04090019" w:tentative="1">
      <w:start w:val="1"/>
      <w:numFmt w:val="lowerLetter"/>
      <w:lvlText w:val="%8."/>
      <w:lvlJc w:val="left"/>
      <w:pPr>
        <w:ind w:left="5330" w:hanging="360"/>
      </w:pPr>
    </w:lvl>
    <w:lvl w:ilvl="8" w:tplc="0409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1" w15:restartNumberingAfterBreak="0">
    <w:nsid w:val="54E63B6E"/>
    <w:multiLevelType w:val="hybridMultilevel"/>
    <w:tmpl w:val="FE1AC0BA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05946B92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b w:val="0"/>
        <w:bCs w:val="0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4F8E660E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  <w:b w:val="0"/>
        <w:bCs w:val="0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22" w15:restartNumberingAfterBreak="0">
    <w:nsid w:val="5562475F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3" w15:restartNumberingAfterBreak="0">
    <w:nsid w:val="5BD41A5C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24" w15:restartNumberingAfterBreak="0">
    <w:nsid w:val="5ED90536"/>
    <w:multiLevelType w:val="hybridMultilevel"/>
    <w:tmpl w:val="50729F2E"/>
    <w:lvl w:ilvl="0" w:tplc="95C051D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3882E99"/>
    <w:multiLevelType w:val="hybridMultilevel"/>
    <w:tmpl w:val="ECE8163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6" w15:restartNumberingAfterBreak="0">
    <w:nsid w:val="6D2A403B"/>
    <w:multiLevelType w:val="hybridMultilevel"/>
    <w:tmpl w:val="BBB0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761E9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1"/>
  </w:num>
  <w:num w:numId="5">
    <w:abstractNumId w:val="14"/>
  </w:num>
  <w:num w:numId="6">
    <w:abstractNumId w:val="11"/>
  </w:num>
  <w:num w:numId="7">
    <w:abstractNumId w:val="19"/>
  </w:num>
  <w:num w:numId="8">
    <w:abstractNumId w:val="3"/>
  </w:num>
  <w:num w:numId="9">
    <w:abstractNumId w:val="6"/>
  </w:num>
  <w:num w:numId="10">
    <w:abstractNumId w:val="12"/>
  </w:num>
  <w:num w:numId="11">
    <w:abstractNumId w:val="24"/>
  </w:num>
  <w:num w:numId="12">
    <w:abstractNumId w:val="4"/>
  </w:num>
  <w:num w:numId="13">
    <w:abstractNumId w:val="15"/>
  </w:num>
  <w:num w:numId="14">
    <w:abstractNumId w:val="23"/>
  </w:num>
  <w:num w:numId="15">
    <w:abstractNumId w:val="27"/>
  </w:num>
  <w:num w:numId="16">
    <w:abstractNumId w:val="10"/>
  </w:num>
  <w:num w:numId="17">
    <w:abstractNumId w:val="8"/>
  </w:num>
  <w:num w:numId="18">
    <w:abstractNumId w:val="18"/>
  </w:num>
  <w:num w:numId="19">
    <w:abstractNumId w:val="22"/>
  </w:num>
  <w:num w:numId="20">
    <w:abstractNumId w:val="0"/>
  </w:num>
  <w:num w:numId="21">
    <w:abstractNumId w:val="16"/>
  </w:num>
  <w:num w:numId="22">
    <w:abstractNumId w:val="25"/>
  </w:num>
  <w:num w:numId="23">
    <w:abstractNumId w:val="26"/>
  </w:num>
  <w:num w:numId="24">
    <w:abstractNumId w:val="7"/>
  </w:num>
  <w:num w:numId="25">
    <w:abstractNumId w:val="5"/>
  </w:num>
  <w:num w:numId="26">
    <w:abstractNumId w:val="17"/>
  </w:num>
  <w:num w:numId="27">
    <w:abstractNumId w:val="1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6AD"/>
    <w:rsid w:val="00000001"/>
    <w:rsid w:val="00000305"/>
    <w:rsid w:val="00000841"/>
    <w:rsid w:val="00010A63"/>
    <w:rsid w:val="000219FA"/>
    <w:rsid w:val="00022701"/>
    <w:rsid w:val="000247D8"/>
    <w:rsid w:val="000267AE"/>
    <w:rsid w:val="00032F19"/>
    <w:rsid w:val="00034E97"/>
    <w:rsid w:val="00040D74"/>
    <w:rsid w:val="0004533E"/>
    <w:rsid w:val="00051968"/>
    <w:rsid w:val="00052EB2"/>
    <w:rsid w:val="000565AF"/>
    <w:rsid w:val="000566BF"/>
    <w:rsid w:val="000570B6"/>
    <w:rsid w:val="00060D56"/>
    <w:rsid w:val="00063892"/>
    <w:rsid w:val="00066668"/>
    <w:rsid w:val="000669C1"/>
    <w:rsid w:val="00074DC4"/>
    <w:rsid w:val="000768DA"/>
    <w:rsid w:val="00084161"/>
    <w:rsid w:val="0008700D"/>
    <w:rsid w:val="00091D66"/>
    <w:rsid w:val="00094EA0"/>
    <w:rsid w:val="000A27DC"/>
    <w:rsid w:val="000A3888"/>
    <w:rsid w:val="000A564E"/>
    <w:rsid w:val="000A5C1C"/>
    <w:rsid w:val="000A6EFF"/>
    <w:rsid w:val="000B39E2"/>
    <w:rsid w:val="000B65EF"/>
    <w:rsid w:val="000C080A"/>
    <w:rsid w:val="000C10F3"/>
    <w:rsid w:val="000C2549"/>
    <w:rsid w:val="000C4A0A"/>
    <w:rsid w:val="000E0F5C"/>
    <w:rsid w:val="000E595E"/>
    <w:rsid w:val="000E5B9B"/>
    <w:rsid w:val="000E62FC"/>
    <w:rsid w:val="000E78F6"/>
    <w:rsid w:val="000E793D"/>
    <w:rsid w:val="000F286B"/>
    <w:rsid w:val="000F3F98"/>
    <w:rsid w:val="000F5863"/>
    <w:rsid w:val="00100673"/>
    <w:rsid w:val="001016D4"/>
    <w:rsid w:val="001132D1"/>
    <w:rsid w:val="00116600"/>
    <w:rsid w:val="00124A53"/>
    <w:rsid w:val="00126900"/>
    <w:rsid w:val="00131B32"/>
    <w:rsid w:val="00133486"/>
    <w:rsid w:val="0013793A"/>
    <w:rsid w:val="00142921"/>
    <w:rsid w:val="00142E3D"/>
    <w:rsid w:val="00144DF6"/>
    <w:rsid w:val="001453C7"/>
    <w:rsid w:val="001468CA"/>
    <w:rsid w:val="001469BD"/>
    <w:rsid w:val="00146E46"/>
    <w:rsid w:val="001548B1"/>
    <w:rsid w:val="00163831"/>
    <w:rsid w:val="001640BE"/>
    <w:rsid w:val="00164827"/>
    <w:rsid w:val="00165134"/>
    <w:rsid w:val="00166ED3"/>
    <w:rsid w:val="001715BE"/>
    <w:rsid w:val="00173DB3"/>
    <w:rsid w:val="00176B28"/>
    <w:rsid w:val="00180D46"/>
    <w:rsid w:val="0018230E"/>
    <w:rsid w:val="00183881"/>
    <w:rsid w:val="0018703B"/>
    <w:rsid w:val="00187280"/>
    <w:rsid w:val="0019276A"/>
    <w:rsid w:val="00193229"/>
    <w:rsid w:val="0019488D"/>
    <w:rsid w:val="00194CC1"/>
    <w:rsid w:val="001A00AB"/>
    <w:rsid w:val="001A0E9E"/>
    <w:rsid w:val="001A5C5A"/>
    <w:rsid w:val="001B10B0"/>
    <w:rsid w:val="001B1546"/>
    <w:rsid w:val="001B1989"/>
    <w:rsid w:val="001B5E13"/>
    <w:rsid w:val="001B6806"/>
    <w:rsid w:val="001B7B8B"/>
    <w:rsid w:val="001C4DBB"/>
    <w:rsid w:val="001D0C56"/>
    <w:rsid w:val="001D1D40"/>
    <w:rsid w:val="001D69EB"/>
    <w:rsid w:val="001E0A6A"/>
    <w:rsid w:val="001E1EF7"/>
    <w:rsid w:val="001E2601"/>
    <w:rsid w:val="001E5C87"/>
    <w:rsid w:val="001E6E40"/>
    <w:rsid w:val="001F1EBB"/>
    <w:rsid w:val="0020037A"/>
    <w:rsid w:val="0020132E"/>
    <w:rsid w:val="00202FE8"/>
    <w:rsid w:val="00204B75"/>
    <w:rsid w:val="002050CC"/>
    <w:rsid w:val="00205C64"/>
    <w:rsid w:val="002104DA"/>
    <w:rsid w:val="0021158B"/>
    <w:rsid w:val="0021411F"/>
    <w:rsid w:val="002149F8"/>
    <w:rsid w:val="00215FB7"/>
    <w:rsid w:val="00222D6A"/>
    <w:rsid w:val="002246C9"/>
    <w:rsid w:val="002303AE"/>
    <w:rsid w:val="00231238"/>
    <w:rsid w:val="00233DB7"/>
    <w:rsid w:val="00237DCD"/>
    <w:rsid w:val="00241623"/>
    <w:rsid w:val="00241899"/>
    <w:rsid w:val="00246637"/>
    <w:rsid w:val="00247EF7"/>
    <w:rsid w:val="00247F34"/>
    <w:rsid w:val="00256047"/>
    <w:rsid w:val="00274FC2"/>
    <w:rsid w:val="00276D50"/>
    <w:rsid w:val="0028043D"/>
    <w:rsid w:val="00280743"/>
    <w:rsid w:val="00285B9D"/>
    <w:rsid w:val="00285CEE"/>
    <w:rsid w:val="002913DD"/>
    <w:rsid w:val="00296BEB"/>
    <w:rsid w:val="002A65AF"/>
    <w:rsid w:val="002A6AF4"/>
    <w:rsid w:val="002A7D47"/>
    <w:rsid w:val="002B3F41"/>
    <w:rsid w:val="002B414A"/>
    <w:rsid w:val="002B7DD8"/>
    <w:rsid w:val="002C1036"/>
    <w:rsid w:val="002C447D"/>
    <w:rsid w:val="002C45E0"/>
    <w:rsid w:val="002E1991"/>
    <w:rsid w:val="002E1D3D"/>
    <w:rsid w:val="002E319F"/>
    <w:rsid w:val="0030117F"/>
    <w:rsid w:val="0030429B"/>
    <w:rsid w:val="003043F5"/>
    <w:rsid w:val="00305EB5"/>
    <w:rsid w:val="003148AA"/>
    <w:rsid w:val="00317052"/>
    <w:rsid w:val="00317564"/>
    <w:rsid w:val="00324180"/>
    <w:rsid w:val="003250D1"/>
    <w:rsid w:val="00327925"/>
    <w:rsid w:val="003329BA"/>
    <w:rsid w:val="003410BB"/>
    <w:rsid w:val="003415C1"/>
    <w:rsid w:val="00355623"/>
    <w:rsid w:val="00370B04"/>
    <w:rsid w:val="00371BF1"/>
    <w:rsid w:val="00377AB0"/>
    <w:rsid w:val="003802B4"/>
    <w:rsid w:val="003839B0"/>
    <w:rsid w:val="00383DD2"/>
    <w:rsid w:val="0038641E"/>
    <w:rsid w:val="00390198"/>
    <w:rsid w:val="003927B2"/>
    <w:rsid w:val="00396325"/>
    <w:rsid w:val="003A112D"/>
    <w:rsid w:val="003A1F84"/>
    <w:rsid w:val="003A6930"/>
    <w:rsid w:val="003B2048"/>
    <w:rsid w:val="003B5208"/>
    <w:rsid w:val="003C1915"/>
    <w:rsid w:val="003C2581"/>
    <w:rsid w:val="003C36E5"/>
    <w:rsid w:val="003C5985"/>
    <w:rsid w:val="003D32E8"/>
    <w:rsid w:val="003D331D"/>
    <w:rsid w:val="003D36B2"/>
    <w:rsid w:val="003D7222"/>
    <w:rsid w:val="003E437E"/>
    <w:rsid w:val="003E4738"/>
    <w:rsid w:val="003E7D0F"/>
    <w:rsid w:val="003F1F1D"/>
    <w:rsid w:val="0040099A"/>
    <w:rsid w:val="00403647"/>
    <w:rsid w:val="0040443F"/>
    <w:rsid w:val="00406535"/>
    <w:rsid w:val="0041316F"/>
    <w:rsid w:val="00414981"/>
    <w:rsid w:val="004153EA"/>
    <w:rsid w:val="0042761C"/>
    <w:rsid w:val="004302CD"/>
    <w:rsid w:val="004303CD"/>
    <w:rsid w:val="00436BEF"/>
    <w:rsid w:val="004413BE"/>
    <w:rsid w:val="004456AA"/>
    <w:rsid w:val="00452AD1"/>
    <w:rsid w:val="00452F90"/>
    <w:rsid w:val="00453E28"/>
    <w:rsid w:val="00461CCE"/>
    <w:rsid w:val="00464018"/>
    <w:rsid w:val="00472ED0"/>
    <w:rsid w:val="0047337F"/>
    <w:rsid w:val="004772D1"/>
    <w:rsid w:val="00490CC5"/>
    <w:rsid w:val="0049404E"/>
    <w:rsid w:val="004A3452"/>
    <w:rsid w:val="004A3B18"/>
    <w:rsid w:val="004B02AE"/>
    <w:rsid w:val="004B0DFE"/>
    <w:rsid w:val="004B263E"/>
    <w:rsid w:val="004B3E5C"/>
    <w:rsid w:val="004B3F13"/>
    <w:rsid w:val="004B50B0"/>
    <w:rsid w:val="004B6018"/>
    <w:rsid w:val="004C0393"/>
    <w:rsid w:val="004C19E9"/>
    <w:rsid w:val="004D0B68"/>
    <w:rsid w:val="004D1D58"/>
    <w:rsid w:val="004D4DAF"/>
    <w:rsid w:val="004D5630"/>
    <w:rsid w:val="004E392C"/>
    <w:rsid w:val="004E7DA9"/>
    <w:rsid w:val="004F3524"/>
    <w:rsid w:val="004F35FE"/>
    <w:rsid w:val="004F3682"/>
    <w:rsid w:val="004F579D"/>
    <w:rsid w:val="00503857"/>
    <w:rsid w:val="0050411A"/>
    <w:rsid w:val="0051288D"/>
    <w:rsid w:val="0053245B"/>
    <w:rsid w:val="0053329A"/>
    <w:rsid w:val="00537C99"/>
    <w:rsid w:val="00540497"/>
    <w:rsid w:val="00542FE7"/>
    <w:rsid w:val="00544C11"/>
    <w:rsid w:val="00546DD2"/>
    <w:rsid w:val="005476B7"/>
    <w:rsid w:val="005558D2"/>
    <w:rsid w:val="005636AD"/>
    <w:rsid w:val="00573214"/>
    <w:rsid w:val="00574349"/>
    <w:rsid w:val="005770D0"/>
    <w:rsid w:val="00583F66"/>
    <w:rsid w:val="005868FA"/>
    <w:rsid w:val="005878F3"/>
    <w:rsid w:val="0059208D"/>
    <w:rsid w:val="00592496"/>
    <w:rsid w:val="00592704"/>
    <w:rsid w:val="005947DA"/>
    <w:rsid w:val="00594D2A"/>
    <w:rsid w:val="00595F7D"/>
    <w:rsid w:val="005A3C06"/>
    <w:rsid w:val="005A465B"/>
    <w:rsid w:val="005A56E4"/>
    <w:rsid w:val="005A719D"/>
    <w:rsid w:val="005B6A88"/>
    <w:rsid w:val="005B72F9"/>
    <w:rsid w:val="005C01BF"/>
    <w:rsid w:val="005C202C"/>
    <w:rsid w:val="005C3D11"/>
    <w:rsid w:val="005C4D58"/>
    <w:rsid w:val="005C4E5A"/>
    <w:rsid w:val="005C5D88"/>
    <w:rsid w:val="005C6425"/>
    <w:rsid w:val="005D1772"/>
    <w:rsid w:val="005D66E4"/>
    <w:rsid w:val="005E0BB9"/>
    <w:rsid w:val="005E1035"/>
    <w:rsid w:val="005E36AC"/>
    <w:rsid w:val="005F7657"/>
    <w:rsid w:val="006011A9"/>
    <w:rsid w:val="0060142D"/>
    <w:rsid w:val="00606439"/>
    <w:rsid w:val="00611231"/>
    <w:rsid w:val="00612CCD"/>
    <w:rsid w:val="00613F6C"/>
    <w:rsid w:val="00615CE1"/>
    <w:rsid w:val="00617222"/>
    <w:rsid w:val="00621CAD"/>
    <w:rsid w:val="006240D4"/>
    <w:rsid w:val="00633F86"/>
    <w:rsid w:val="00635F9A"/>
    <w:rsid w:val="0063629E"/>
    <w:rsid w:val="0063642E"/>
    <w:rsid w:val="0064140C"/>
    <w:rsid w:val="00647624"/>
    <w:rsid w:val="006519ED"/>
    <w:rsid w:val="0065394D"/>
    <w:rsid w:val="0065507B"/>
    <w:rsid w:val="0066783C"/>
    <w:rsid w:val="00672A8A"/>
    <w:rsid w:val="0067611C"/>
    <w:rsid w:val="00677387"/>
    <w:rsid w:val="0067739A"/>
    <w:rsid w:val="00680AAD"/>
    <w:rsid w:val="0068126B"/>
    <w:rsid w:val="006812B6"/>
    <w:rsid w:val="00683C03"/>
    <w:rsid w:val="006858FA"/>
    <w:rsid w:val="00691824"/>
    <w:rsid w:val="00697677"/>
    <w:rsid w:val="006A26B1"/>
    <w:rsid w:val="006A536A"/>
    <w:rsid w:val="006B0D33"/>
    <w:rsid w:val="006C1147"/>
    <w:rsid w:val="006C117E"/>
    <w:rsid w:val="006C5944"/>
    <w:rsid w:val="006D286A"/>
    <w:rsid w:val="006D6496"/>
    <w:rsid w:val="006D71F6"/>
    <w:rsid w:val="006E06F4"/>
    <w:rsid w:val="006E0ADB"/>
    <w:rsid w:val="006E0EA6"/>
    <w:rsid w:val="006F3226"/>
    <w:rsid w:val="006F3A04"/>
    <w:rsid w:val="006F64D2"/>
    <w:rsid w:val="006F7A3D"/>
    <w:rsid w:val="00701082"/>
    <w:rsid w:val="00701959"/>
    <w:rsid w:val="00702503"/>
    <w:rsid w:val="0070292B"/>
    <w:rsid w:val="0070353E"/>
    <w:rsid w:val="00705DED"/>
    <w:rsid w:val="00706A50"/>
    <w:rsid w:val="00715875"/>
    <w:rsid w:val="007168A5"/>
    <w:rsid w:val="007201D2"/>
    <w:rsid w:val="00721777"/>
    <w:rsid w:val="00721C98"/>
    <w:rsid w:val="00726ED1"/>
    <w:rsid w:val="00733723"/>
    <w:rsid w:val="00734568"/>
    <w:rsid w:val="00743F7C"/>
    <w:rsid w:val="00753CCE"/>
    <w:rsid w:val="007567D4"/>
    <w:rsid w:val="00756EB5"/>
    <w:rsid w:val="00764AD3"/>
    <w:rsid w:val="00765810"/>
    <w:rsid w:val="007661D9"/>
    <w:rsid w:val="00766E82"/>
    <w:rsid w:val="00771F82"/>
    <w:rsid w:val="00772EB4"/>
    <w:rsid w:val="0077610D"/>
    <w:rsid w:val="007764D8"/>
    <w:rsid w:val="00777D6A"/>
    <w:rsid w:val="007820CA"/>
    <w:rsid w:val="007826A7"/>
    <w:rsid w:val="00783000"/>
    <w:rsid w:val="007831C0"/>
    <w:rsid w:val="0078750E"/>
    <w:rsid w:val="00792058"/>
    <w:rsid w:val="007932CC"/>
    <w:rsid w:val="007A2345"/>
    <w:rsid w:val="007A37FF"/>
    <w:rsid w:val="007A6ECF"/>
    <w:rsid w:val="007B04C3"/>
    <w:rsid w:val="007B43ED"/>
    <w:rsid w:val="007C09B8"/>
    <w:rsid w:val="007C14D7"/>
    <w:rsid w:val="007C2D08"/>
    <w:rsid w:val="007D077B"/>
    <w:rsid w:val="007D1DCF"/>
    <w:rsid w:val="007E02F3"/>
    <w:rsid w:val="007E1000"/>
    <w:rsid w:val="007E27C8"/>
    <w:rsid w:val="007E6DFA"/>
    <w:rsid w:val="007F1044"/>
    <w:rsid w:val="007F4A4E"/>
    <w:rsid w:val="007F69D4"/>
    <w:rsid w:val="0080279D"/>
    <w:rsid w:val="008052E3"/>
    <w:rsid w:val="008063B6"/>
    <w:rsid w:val="00815CC1"/>
    <w:rsid w:val="00816317"/>
    <w:rsid w:val="00816CF2"/>
    <w:rsid w:val="00817B6D"/>
    <w:rsid w:val="00820347"/>
    <w:rsid w:val="00827697"/>
    <w:rsid w:val="00830FEB"/>
    <w:rsid w:val="0083544F"/>
    <w:rsid w:val="00837867"/>
    <w:rsid w:val="00837CAD"/>
    <w:rsid w:val="0084636D"/>
    <w:rsid w:val="00853BEC"/>
    <w:rsid w:val="00855386"/>
    <w:rsid w:val="00855975"/>
    <w:rsid w:val="00856323"/>
    <w:rsid w:val="008601D1"/>
    <w:rsid w:val="0086072F"/>
    <w:rsid w:val="0086602C"/>
    <w:rsid w:val="00870AD0"/>
    <w:rsid w:val="00871E08"/>
    <w:rsid w:val="0087528C"/>
    <w:rsid w:val="00875324"/>
    <w:rsid w:val="00875A65"/>
    <w:rsid w:val="00877C2B"/>
    <w:rsid w:val="00882046"/>
    <w:rsid w:val="00885347"/>
    <w:rsid w:val="00885753"/>
    <w:rsid w:val="00886272"/>
    <w:rsid w:val="00887FD6"/>
    <w:rsid w:val="0089389D"/>
    <w:rsid w:val="00897CD3"/>
    <w:rsid w:val="008A01FD"/>
    <w:rsid w:val="008A08A8"/>
    <w:rsid w:val="008A29AF"/>
    <w:rsid w:val="008A33BA"/>
    <w:rsid w:val="008A3CB8"/>
    <w:rsid w:val="008A40C3"/>
    <w:rsid w:val="008A49B7"/>
    <w:rsid w:val="008A4A25"/>
    <w:rsid w:val="008A611A"/>
    <w:rsid w:val="008B10B2"/>
    <w:rsid w:val="008B385A"/>
    <w:rsid w:val="008B41B7"/>
    <w:rsid w:val="008B5A39"/>
    <w:rsid w:val="008B5FA5"/>
    <w:rsid w:val="008B69C2"/>
    <w:rsid w:val="008C01DB"/>
    <w:rsid w:val="008C0ED9"/>
    <w:rsid w:val="008C1374"/>
    <w:rsid w:val="008C241E"/>
    <w:rsid w:val="008C4FBA"/>
    <w:rsid w:val="008C5366"/>
    <w:rsid w:val="008C6C05"/>
    <w:rsid w:val="008C75F1"/>
    <w:rsid w:val="008C7822"/>
    <w:rsid w:val="008E418D"/>
    <w:rsid w:val="008E448E"/>
    <w:rsid w:val="008E68BE"/>
    <w:rsid w:val="008F2F24"/>
    <w:rsid w:val="008F3BBC"/>
    <w:rsid w:val="008F7838"/>
    <w:rsid w:val="00901831"/>
    <w:rsid w:val="00906232"/>
    <w:rsid w:val="00910F22"/>
    <w:rsid w:val="00925CC4"/>
    <w:rsid w:val="0093089C"/>
    <w:rsid w:val="009373B5"/>
    <w:rsid w:val="00941E5A"/>
    <w:rsid w:val="009478B3"/>
    <w:rsid w:val="009530C6"/>
    <w:rsid w:val="00953B09"/>
    <w:rsid w:val="009640A8"/>
    <w:rsid w:val="009649DA"/>
    <w:rsid w:val="00976A28"/>
    <w:rsid w:val="00986C87"/>
    <w:rsid w:val="009878C0"/>
    <w:rsid w:val="009A0350"/>
    <w:rsid w:val="009A7D78"/>
    <w:rsid w:val="009C3BA5"/>
    <w:rsid w:val="009C4481"/>
    <w:rsid w:val="009D3090"/>
    <w:rsid w:val="009D632E"/>
    <w:rsid w:val="009F1969"/>
    <w:rsid w:val="009F501C"/>
    <w:rsid w:val="009F5F5C"/>
    <w:rsid w:val="00A150A3"/>
    <w:rsid w:val="00A1531E"/>
    <w:rsid w:val="00A17372"/>
    <w:rsid w:val="00A26D4A"/>
    <w:rsid w:val="00A306AD"/>
    <w:rsid w:val="00A33586"/>
    <w:rsid w:val="00A35D22"/>
    <w:rsid w:val="00A40130"/>
    <w:rsid w:val="00A4224A"/>
    <w:rsid w:val="00A457F3"/>
    <w:rsid w:val="00A506D1"/>
    <w:rsid w:val="00A51625"/>
    <w:rsid w:val="00A60F32"/>
    <w:rsid w:val="00A61675"/>
    <w:rsid w:val="00A62219"/>
    <w:rsid w:val="00A65653"/>
    <w:rsid w:val="00A65690"/>
    <w:rsid w:val="00A6613A"/>
    <w:rsid w:val="00A71993"/>
    <w:rsid w:val="00A72E69"/>
    <w:rsid w:val="00A7517E"/>
    <w:rsid w:val="00A76A11"/>
    <w:rsid w:val="00A82292"/>
    <w:rsid w:val="00A82784"/>
    <w:rsid w:val="00A82807"/>
    <w:rsid w:val="00A85E91"/>
    <w:rsid w:val="00A95430"/>
    <w:rsid w:val="00AA4CE2"/>
    <w:rsid w:val="00AB0609"/>
    <w:rsid w:val="00AB117C"/>
    <w:rsid w:val="00AB570C"/>
    <w:rsid w:val="00AB61C2"/>
    <w:rsid w:val="00AC6E8B"/>
    <w:rsid w:val="00AD1662"/>
    <w:rsid w:val="00AD1949"/>
    <w:rsid w:val="00AD2F68"/>
    <w:rsid w:val="00AD4315"/>
    <w:rsid w:val="00AD701A"/>
    <w:rsid w:val="00AE1C16"/>
    <w:rsid w:val="00AE52E5"/>
    <w:rsid w:val="00AE58DD"/>
    <w:rsid w:val="00AE5A5A"/>
    <w:rsid w:val="00AE5C1F"/>
    <w:rsid w:val="00AE6BCA"/>
    <w:rsid w:val="00AF0938"/>
    <w:rsid w:val="00AF4538"/>
    <w:rsid w:val="00AF4701"/>
    <w:rsid w:val="00AF4EC3"/>
    <w:rsid w:val="00AF7481"/>
    <w:rsid w:val="00B02934"/>
    <w:rsid w:val="00B07485"/>
    <w:rsid w:val="00B130EF"/>
    <w:rsid w:val="00B157BA"/>
    <w:rsid w:val="00B259CE"/>
    <w:rsid w:val="00B260D5"/>
    <w:rsid w:val="00B27B4F"/>
    <w:rsid w:val="00B36734"/>
    <w:rsid w:val="00B41E0A"/>
    <w:rsid w:val="00B43562"/>
    <w:rsid w:val="00B43AD4"/>
    <w:rsid w:val="00B43C9E"/>
    <w:rsid w:val="00B47551"/>
    <w:rsid w:val="00B53D1C"/>
    <w:rsid w:val="00B553B7"/>
    <w:rsid w:val="00B56C96"/>
    <w:rsid w:val="00B60083"/>
    <w:rsid w:val="00B6238B"/>
    <w:rsid w:val="00B664FB"/>
    <w:rsid w:val="00B71CFB"/>
    <w:rsid w:val="00B72B12"/>
    <w:rsid w:val="00B73C84"/>
    <w:rsid w:val="00B84CFE"/>
    <w:rsid w:val="00B953F5"/>
    <w:rsid w:val="00B9541F"/>
    <w:rsid w:val="00B95D89"/>
    <w:rsid w:val="00B97146"/>
    <w:rsid w:val="00BB4BBE"/>
    <w:rsid w:val="00BB6B40"/>
    <w:rsid w:val="00BC6164"/>
    <w:rsid w:val="00BC682C"/>
    <w:rsid w:val="00BC786A"/>
    <w:rsid w:val="00BC7E87"/>
    <w:rsid w:val="00BD5041"/>
    <w:rsid w:val="00BD5CC0"/>
    <w:rsid w:val="00BE33F3"/>
    <w:rsid w:val="00BE404B"/>
    <w:rsid w:val="00BF036F"/>
    <w:rsid w:val="00BF1097"/>
    <w:rsid w:val="00C00149"/>
    <w:rsid w:val="00C079D3"/>
    <w:rsid w:val="00C11BD1"/>
    <w:rsid w:val="00C170B6"/>
    <w:rsid w:val="00C17EBB"/>
    <w:rsid w:val="00C24F8F"/>
    <w:rsid w:val="00C35DD2"/>
    <w:rsid w:val="00C37440"/>
    <w:rsid w:val="00C37853"/>
    <w:rsid w:val="00C45814"/>
    <w:rsid w:val="00C5092E"/>
    <w:rsid w:val="00C5332B"/>
    <w:rsid w:val="00C541E8"/>
    <w:rsid w:val="00C5471B"/>
    <w:rsid w:val="00C55BE5"/>
    <w:rsid w:val="00C6290F"/>
    <w:rsid w:val="00C72963"/>
    <w:rsid w:val="00C802E1"/>
    <w:rsid w:val="00C80D54"/>
    <w:rsid w:val="00C837DF"/>
    <w:rsid w:val="00C840DA"/>
    <w:rsid w:val="00C8419C"/>
    <w:rsid w:val="00C931A9"/>
    <w:rsid w:val="00CA4CBD"/>
    <w:rsid w:val="00CA69B6"/>
    <w:rsid w:val="00CA72BF"/>
    <w:rsid w:val="00CA7E11"/>
    <w:rsid w:val="00CB1F96"/>
    <w:rsid w:val="00CB2D5F"/>
    <w:rsid w:val="00CB54CC"/>
    <w:rsid w:val="00CB5E6C"/>
    <w:rsid w:val="00CB622E"/>
    <w:rsid w:val="00CC2861"/>
    <w:rsid w:val="00CC4B86"/>
    <w:rsid w:val="00CC736E"/>
    <w:rsid w:val="00CD275B"/>
    <w:rsid w:val="00CD389F"/>
    <w:rsid w:val="00CD4CC5"/>
    <w:rsid w:val="00CE7544"/>
    <w:rsid w:val="00CE782F"/>
    <w:rsid w:val="00CE7CB8"/>
    <w:rsid w:val="00CF59CA"/>
    <w:rsid w:val="00CF745A"/>
    <w:rsid w:val="00D01434"/>
    <w:rsid w:val="00D02815"/>
    <w:rsid w:val="00D03F0C"/>
    <w:rsid w:val="00D04081"/>
    <w:rsid w:val="00D053E7"/>
    <w:rsid w:val="00D07B4E"/>
    <w:rsid w:val="00D1050C"/>
    <w:rsid w:val="00D108A9"/>
    <w:rsid w:val="00D13FE2"/>
    <w:rsid w:val="00D15525"/>
    <w:rsid w:val="00D27CBC"/>
    <w:rsid w:val="00D3035E"/>
    <w:rsid w:val="00D31239"/>
    <w:rsid w:val="00D3343F"/>
    <w:rsid w:val="00D40201"/>
    <w:rsid w:val="00D47F02"/>
    <w:rsid w:val="00D56753"/>
    <w:rsid w:val="00D57282"/>
    <w:rsid w:val="00D62B25"/>
    <w:rsid w:val="00D64A68"/>
    <w:rsid w:val="00D70080"/>
    <w:rsid w:val="00D70D9C"/>
    <w:rsid w:val="00D72536"/>
    <w:rsid w:val="00D73749"/>
    <w:rsid w:val="00D81283"/>
    <w:rsid w:val="00D82FE5"/>
    <w:rsid w:val="00D9645D"/>
    <w:rsid w:val="00DA3D71"/>
    <w:rsid w:val="00DB5E8E"/>
    <w:rsid w:val="00DC276A"/>
    <w:rsid w:val="00DC58FD"/>
    <w:rsid w:val="00DC7811"/>
    <w:rsid w:val="00DD4AB6"/>
    <w:rsid w:val="00DD57EF"/>
    <w:rsid w:val="00DD6988"/>
    <w:rsid w:val="00DD6D2B"/>
    <w:rsid w:val="00DE4C95"/>
    <w:rsid w:val="00DE52B8"/>
    <w:rsid w:val="00DE6F4F"/>
    <w:rsid w:val="00DF17B7"/>
    <w:rsid w:val="00E0061D"/>
    <w:rsid w:val="00E017B4"/>
    <w:rsid w:val="00E018FD"/>
    <w:rsid w:val="00E04755"/>
    <w:rsid w:val="00E06922"/>
    <w:rsid w:val="00E1025E"/>
    <w:rsid w:val="00E112EA"/>
    <w:rsid w:val="00E14BB7"/>
    <w:rsid w:val="00E155D9"/>
    <w:rsid w:val="00E1580A"/>
    <w:rsid w:val="00E16E61"/>
    <w:rsid w:val="00E21C97"/>
    <w:rsid w:val="00E242A7"/>
    <w:rsid w:val="00E265BC"/>
    <w:rsid w:val="00E32677"/>
    <w:rsid w:val="00E3471C"/>
    <w:rsid w:val="00E34BD0"/>
    <w:rsid w:val="00E40D68"/>
    <w:rsid w:val="00E4396E"/>
    <w:rsid w:val="00E443B8"/>
    <w:rsid w:val="00E50DB4"/>
    <w:rsid w:val="00E522DA"/>
    <w:rsid w:val="00E56DBF"/>
    <w:rsid w:val="00E61A5A"/>
    <w:rsid w:val="00E71D9A"/>
    <w:rsid w:val="00E73846"/>
    <w:rsid w:val="00E73973"/>
    <w:rsid w:val="00E746F5"/>
    <w:rsid w:val="00E756EF"/>
    <w:rsid w:val="00E827F5"/>
    <w:rsid w:val="00E82F3C"/>
    <w:rsid w:val="00E8451A"/>
    <w:rsid w:val="00E86D49"/>
    <w:rsid w:val="00E96E89"/>
    <w:rsid w:val="00E977DC"/>
    <w:rsid w:val="00EA077A"/>
    <w:rsid w:val="00EA7D32"/>
    <w:rsid w:val="00EB0461"/>
    <w:rsid w:val="00EB060D"/>
    <w:rsid w:val="00EB0A20"/>
    <w:rsid w:val="00EB310B"/>
    <w:rsid w:val="00EB5B5C"/>
    <w:rsid w:val="00EC1865"/>
    <w:rsid w:val="00EC28CC"/>
    <w:rsid w:val="00EC51C1"/>
    <w:rsid w:val="00EE0ABA"/>
    <w:rsid w:val="00EE0B5B"/>
    <w:rsid w:val="00EE0F86"/>
    <w:rsid w:val="00EE4D60"/>
    <w:rsid w:val="00EE6457"/>
    <w:rsid w:val="00EE6766"/>
    <w:rsid w:val="00EF5436"/>
    <w:rsid w:val="00F01AE1"/>
    <w:rsid w:val="00F06AAD"/>
    <w:rsid w:val="00F073D5"/>
    <w:rsid w:val="00F12E91"/>
    <w:rsid w:val="00F17C4B"/>
    <w:rsid w:val="00F24E1C"/>
    <w:rsid w:val="00F24FDC"/>
    <w:rsid w:val="00F30740"/>
    <w:rsid w:val="00F31BC4"/>
    <w:rsid w:val="00F35AA4"/>
    <w:rsid w:val="00F45BCD"/>
    <w:rsid w:val="00F473D5"/>
    <w:rsid w:val="00F47485"/>
    <w:rsid w:val="00F56F01"/>
    <w:rsid w:val="00F57080"/>
    <w:rsid w:val="00F616C3"/>
    <w:rsid w:val="00F7606E"/>
    <w:rsid w:val="00F819F0"/>
    <w:rsid w:val="00F823E7"/>
    <w:rsid w:val="00F917AB"/>
    <w:rsid w:val="00F9422D"/>
    <w:rsid w:val="00F94AC2"/>
    <w:rsid w:val="00FA1BD3"/>
    <w:rsid w:val="00FB17F4"/>
    <w:rsid w:val="00FB4628"/>
    <w:rsid w:val="00FB7B5A"/>
    <w:rsid w:val="00FC06F0"/>
    <w:rsid w:val="00FC365B"/>
    <w:rsid w:val="00FD2458"/>
    <w:rsid w:val="00FD2ED5"/>
    <w:rsid w:val="00FD7036"/>
    <w:rsid w:val="00FE1BA1"/>
    <w:rsid w:val="00FE51F3"/>
    <w:rsid w:val="00FF0DFC"/>
    <w:rsid w:val="00FF2972"/>
    <w:rsid w:val="00FF3598"/>
    <w:rsid w:val="00FF466A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00481"/>
  <w15:docId w15:val="{47FF2C0D-68CD-461F-9970-EDC9125C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36AD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2E1991"/>
    <w:pPr>
      <w:keepNext/>
      <w:spacing w:after="120" w:line="360" w:lineRule="auto"/>
      <w:ind w:left="6506" w:right="142"/>
      <w:jc w:val="both"/>
      <w:outlineLvl w:val="0"/>
    </w:pPr>
    <w:rPr>
      <w:rFonts w:cs="David"/>
      <w:i/>
      <w:iCs/>
      <w:lang w:eastAsia="en-US"/>
    </w:rPr>
  </w:style>
  <w:style w:type="paragraph" w:styleId="Heading2">
    <w:name w:val="heading 2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1"/>
    </w:pPr>
    <w:rPr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2"/>
    </w:pPr>
    <w:rPr>
      <w:sz w:val="28"/>
      <w:szCs w:val="28"/>
      <w:u w:val="single"/>
      <w:lang w:eastAsia="en-US"/>
    </w:rPr>
  </w:style>
  <w:style w:type="paragraph" w:styleId="Heading4">
    <w:name w:val="heading 4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jc w:val="right"/>
      <w:outlineLvl w:val="3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E1991"/>
    <w:pPr>
      <w:tabs>
        <w:tab w:val="center" w:pos="4153"/>
        <w:tab w:val="right" w:pos="8306"/>
      </w:tabs>
    </w:pPr>
    <w:rPr>
      <w:lang w:eastAsia="en-US"/>
    </w:rPr>
  </w:style>
  <w:style w:type="character" w:styleId="PageNumber">
    <w:name w:val="page number"/>
    <w:basedOn w:val="DefaultParagraphFont"/>
    <w:rsid w:val="002E1991"/>
  </w:style>
  <w:style w:type="paragraph" w:styleId="Footer">
    <w:name w:val="footer"/>
    <w:basedOn w:val="Normal"/>
    <w:rsid w:val="002E1991"/>
    <w:pPr>
      <w:tabs>
        <w:tab w:val="center" w:pos="4153"/>
        <w:tab w:val="right" w:pos="8306"/>
      </w:tabs>
    </w:pPr>
    <w:rPr>
      <w:lang w:eastAsia="en-US"/>
    </w:rPr>
  </w:style>
  <w:style w:type="paragraph" w:styleId="BodyTextIndent">
    <w:name w:val="Body Text Indent"/>
    <w:basedOn w:val="Normal"/>
    <w:rsid w:val="002E1991"/>
    <w:pPr>
      <w:tabs>
        <w:tab w:val="left" w:pos="3356"/>
      </w:tabs>
      <w:spacing w:line="360" w:lineRule="auto"/>
      <w:ind w:left="216"/>
    </w:pPr>
    <w:rPr>
      <w:sz w:val="28"/>
      <w:szCs w:val="28"/>
      <w:lang w:eastAsia="en-US"/>
    </w:rPr>
  </w:style>
  <w:style w:type="paragraph" w:customStyle="1" w:styleId="a0">
    <w:name w:val="קוביה"/>
    <w:basedOn w:val="BodyText"/>
    <w:rsid w:val="002E1991"/>
    <w:pPr>
      <w:spacing w:after="0" w:line="260" w:lineRule="exact"/>
      <w:ind w:left="6180"/>
      <w:jc w:val="both"/>
    </w:pPr>
    <w:rPr>
      <w:rFonts w:cs="David"/>
      <w:sz w:val="20"/>
      <w:szCs w:val="20"/>
      <w:lang w:eastAsia="en-US"/>
    </w:rPr>
  </w:style>
  <w:style w:type="paragraph" w:customStyle="1" w:styleId="1">
    <w:name w:val="חתימה1"/>
    <w:basedOn w:val="Normal"/>
    <w:rsid w:val="002E1991"/>
    <w:pPr>
      <w:spacing w:before="240" w:line="360" w:lineRule="auto"/>
      <w:ind w:left="6180"/>
      <w:jc w:val="both"/>
    </w:pPr>
    <w:rPr>
      <w:rFonts w:cs="David"/>
      <w:sz w:val="20"/>
    </w:rPr>
  </w:style>
  <w:style w:type="paragraph" w:styleId="BodyText">
    <w:name w:val="Body Text"/>
    <w:basedOn w:val="Normal"/>
    <w:rsid w:val="002E1991"/>
    <w:pPr>
      <w:spacing w:after="120"/>
    </w:pPr>
  </w:style>
  <w:style w:type="paragraph" w:customStyle="1" w:styleId="a1">
    <w:name w:val="אל"/>
    <w:basedOn w:val="a0"/>
    <w:rsid w:val="002E1991"/>
    <w:pPr>
      <w:spacing w:line="300" w:lineRule="exact"/>
      <w:ind w:left="510" w:hanging="425"/>
      <w:jc w:val="left"/>
    </w:pPr>
    <w:rPr>
      <w:szCs w:val="24"/>
      <w:u w:val="single"/>
    </w:rPr>
  </w:style>
  <w:style w:type="paragraph" w:customStyle="1" w:styleId="a2">
    <w:name w:val="הנדון"/>
    <w:basedOn w:val="a1"/>
    <w:rsid w:val="002E1991"/>
    <w:pPr>
      <w:jc w:val="center"/>
    </w:pPr>
    <w:rPr>
      <w:sz w:val="24"/>
      <w:szCs w:val="28"/>
      <w:u w:val="none"/>
    </w:rPr>
  </w:style>
  <w:style w:type="paragraph" w:customStyle="1" w:styleId="a">
    <w:name w:val="תוכן"/>
    <w:basedOn w:val="Normal"/>
    <w:rsid w:val="002E1991"/>
    <w:pPr>
      <w:numPr>
        <w:numId w:val="1"/>
      </w:numPr>
      <w:bidi w:val="0"/>
      <w:spacing w:before="120"/>
      <w:ind w:right="360"/>
    </w:pPr>
    <w:rPr>
      <w:rFonts w:ascii="Times New (W1)" w:hAnsi="Times New (W1)" w:cs="David"/>
      <w:noProof/>
      <w:sz w:val="20"/>
    </w:rPr>
  </w:style>
  <w:style w:type="table" w:styleId="TableGrid">
    <w:name w:val="Table Grid"/>
    <w:basedOn w:val="TableNormal"/>
    <w:rsid w:val="00C629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01959"/>
    <w:rPr>
      <w:i/>
      <w:iCs/>
    </w:rPr>
  </w:style>
  <w:style w:type="paragraph" w:styleId="FootnoteText">
    <w:name w:val="footnote text"/>
    <w:basedOn w:val="Normal"/>
    <w:link w:val="FootnoteTextChar"/>
    <w:rsid w:val="001453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453C7"/>
    <w:rPr>
      <w:lang w:eastAsia="he-IL"/>
    </w:rPr>
  </w:style>
  <w:style w:type="character" w:styleId="FootnoteReference">
    <w:name w:val="footnote reference"/>
    <w:basedOn w:val="DefaultParagraphFont"/>
    <w:rsid w:val="001453C7"/>
    <w:rPr>
      <w:vertAlign w:val="superscript"/>
    </w:rPr>
  </w:style>
  <w:style w:type="paragraph" w:styleId="BalloonText">
    <w:name w:val="Balloon Text"/>
    <w:basedOn w:val="Normal"/>
    <w:semiHidden/>
    <w:rsid w:val="00AF74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A3C06"/>
    <w:rPr>
      <w:sz w:val="16"/>
      <w:szCs w:val="16"/>
    </w:rPr>
  </w:style>
  <w:style w:type="paragraph" w:styleId="CommentText">
    <w:name w:val="annotation text"/>
    <w:basedOn w:val="Normal"/>
    <w:semiHidden/>
    <w:rsid w:val="005A3C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3C06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1469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C75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C75F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84636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F59CA"/>
  </w:style>
  <w:style w:type="character" w:styleId="PlaceholderText">
    <w:name w:val="Placeholder Text"/>
    <w:basedOn w:val="DefaultParagraphFont"/>
    <w:uiPriority w:val="99"/>
    <w:semiHidden/>
    <w:rsid w:val="008C24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6067801\Downloads\&#1514;&#1489;&#1504;&#1497;&#1514;%20&#1500;&#1502;&#1505;&#1502;&#1499;&#1497;&#1501;%20(2)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5B449C-6F29-4C32-9625-7E793638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למסמכים (2).dotx</Template>
  <TotalTime>154</TotalTime>
  <Pages>1</Pages>
  <Words>156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חיל האוויר</vt:lpstr>
      <vt:lpstr>חיל האוויר</vt:lpstr>
    </vt:vector>
  </TitlesOfParts>
  <Company>IDF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חיל האוויר</dc:title>
  <dc:creator>רועי מוטעי</dc:creator>
  <cp:lastModifiedBy>Roy Zohar</cp:lastModifiedBy>
  <cp:revision>42</cp:revision>
  <cp:lastPrinted>2018-10-16T18:36:00Z</cp:lastPrinted>
  <dcterms:created xsi:type="dcterms:W3CDTF">2018-10-16T18:36:00Z</dcterms:created>
  <dcterms:modified xsi:type="dcterms:W3CDTF">2018-10-24T17:25:00Z</dcterms:modified>
</cp:coreProperties>
</file>